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4F2899">
      <w:pPr>
        <w:pStyle w:val="Title"/>
        <w:jc w:val="right"/>
      </w:pPr>
      <w:fldSimple w:instr=" TITLE  \* MERGEFORMAT ">
        <w:r w:rsidR="00A64C6F">
          <w:t>Assignment Workbook</w:t>
        </w:r>
      </w:fldSimple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3F5E3F" w:rsidP="00EE2F12">
            <w:pPr>
              <w:pStyle w:val="Tabletext"/>
            </w:pPr>
            <w:r>
              <w:t>11/28/17</w:t>
            </w:r>
          </w:p>
        </w:tc>
        <w:tc>
          <w:tcPr>
            <w:tcW w:w="1530" w:type="dxa"/>
          </w:tcPr>
          <w:p w:rsidR="00777F55" w:rsidRDefault="003F5E3F">
            <w:pPr>
              <w:pStyle w:val="Tabletext"/>
            </w:pPr>
            <w:r>
              <w:t>1.0</w:t>
            </w:r>
          </w:p>
        </w:tc>
        <w:tc>
          <w:tcPr>
            <w:tcW w:w="3942" w:type="dxa"/>
          </w:tcPr>
          <w:p w:rsidR="00777F55" w:rsidRDefault="003F5E3F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777F55" w:rsidRDefault="003F5E3F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4F374B" w:rsidRDefault="004F374B" w:rsidP="00EE2F12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:rsidR="00777F55" w:rsidRDefault="004F374B">
            <w:pPr>
              <w:pStyle w:val="Tabletext"/>
            </w:pPr>
            <w:r>
              <w:t>1.1</w:t>
            </w:r>
          </w:p>
        </w:tc>
        <w:tc>
          <w:tcPr>
            <w:tcW w:w="3942" w:type="dxa"/>
          </w:tcPr>
          <w:p w:rsidR="00777F55" w:rsidRDefault="004F374B">
            <w:pPr>
              <w:pStyle w:val="Tabletext"/>
            </w:pPr>
            <w:r>
              <w:t>Revision of Entity Classes</w:t>
            </w:r>
          </w:p>
        </w:tc>
        <w:tc>
          <w:tcPr>
            <w:tcW w:w="2304" w:type="dxa"/>
          </w:tcPr>
          <w:p w:rsidR="00777F55" w:rsidRDefault="004F374B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777F55" w:rsidRDefault="00C2510F">
            <w:pPr>
              <w:pStyle w:val="Tabletext"/>
            </w:pPr>
            <w:r>
              <w:t>11/30/17</w:t>
            </w:r>
          </w:p>
        </w:tc>
        <w:tc>
          <w:tcPr>
            <w:tcW w:w="1530" w:type="dxa"/>
          </w:tcPr>
          <w:p w:rsidR="00777F55" w:rsidRDefault="00C2510F">
            <w:pPr>
              <w:pStyle w:val="Tabletext"/>
            </w:pPr>
            <w:r>
              <w:t>1.2</w:t>
            </w:r>
          </w:p>
        </w:tc>
        <w:tc>
          <w:tcPr>
            <w:tcW w:w="3942" w:type="dxa"/>
          </w:tcPr>
          <w:p w:rsidR="00777F55" w:rsidRDefault="00C2510F">
            <w:pPr>
              <w:pStyle w:val="Tabletext"/>
            </w:pPr>
            <w:r>
              <w:t>Final Revision</w:t>
            </w:r>
            <w:r w:rsidR="000F0DFF">
              <w:t xml:space="preserve"> with Class Diagram</w:t>
            </w:r>
            <w:bookmarkStart w:id="0" w:name="_GoBack"/>
            <w:bookmarkEnd w:id="0"/>
          </w:p>
        </w:tc>
        <w:tc>
          <w:tcPr>
            <w:tcW w:w="2304" w:type="dxa"/>
          </w:tcPr>
          <w:p w:rsidR="00777F55" w:rsidRDefault="00C2510F">
            <w:pPr>
              <w:pStyle w:val="Tabletext"/>
            </w:pPr>
            <w:r>
              <w:t>Andrew Black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4F375E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B8578F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 w:rsidRPr="00DD4BAB">
        <w:rPr>
          <w:noProof/>
        </w:rPr>
        <w:t>Entity Class Diagram</w:t>
      </w:r>
      <w:r>
        <w:rPr>
          <w:noProof/>
          <w:webHidden/>
        </w:rPr>
        <w:tab/>
      </w:r>
      <w:r w:rsidR="00E6514B">
        <w:rPr>
          <w:noProof/>
          <w:webHidden/>
        </w:rPr>
        <w:t>9</w:t>
      </w:r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1" w:name="_Toc435476419"/>
      <w:bookmarkStart w:id="2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1"/>
      <w:bookmarkEnd w:id="2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4F375E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36534A" w:rsidTr="00E502A2">
        <w:trPr>
          <w:jc w:val="center"/>
        </w:trPr>
        <w:tc>
          <w:tcPr>
            <w:tcW w:w="2689" w:type="dxa"/>
          </w:tcPr>
          <w:p w:rsidR="0036534A" w:rsidRPr="0036534A" w:rsidRDefault="0036534A" w:rsidP="004F375E">
            <w:pPr>
              <w:pStyle w:val="BodyText"/>
              <w:ind w:left="0"/>
            </w:pPr>
            <w:r>
              <w:t>User</w:t>
            </w:r>
          </w:p>
        </w:tc>
        <w:tc>
          <w:tcPr>
            <w:tcW w:w="5775" w:type="dxa"/>
          </w:tcPr>
          <w:p w:rsidR="0036534A" w:rsidRPr="0036534A" w:rsidRDefault="0036534A" w:rsidP="004F375E">
            <w:pPr>
              <w:pStyle w:val="BodyText"/>
              <w:ind w:left="0"/>
              <w:rPr>
                <w:szCs w:val="24"/>
              </w:rPr>
            </w:pPr>
            <w:r>
              <w:rPr>
                <w:szCs w:val="24"/>
              </w:rPr>
              <w:t>The base user class of the Self Start system, of which the three specialized users inherit some information from.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Patient </w:t>
            </w:r>
          </w:p>
        </w:tc>
        <w:tc>
          <w:tcPr>
            <w:tcW w:w="5775" w:type="dxa"/>
          </w:tcPr>
          <w:p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client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physiotherapist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Administrator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8D552C">
              <w:rPr>
                <w:rFonts w:asciiTheme="majorBidi" w:hAnsiTheme="majorBidi" w:cstheme="majorBidi"/>
              </w:rPr>
              <w:t xml:space="preserve">An entity class which holds all the relevant information for the </w:t>
            </w:r>
            <w:r>
              <w:rPr>
                <w:rFonts w:asciiTheme="majorBidi" w:hAnsiTheme="majorBidi" w:cstheme="majorBidi"/>
              </w:rPr>
              <w:t>administrator account within Self Start.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3F5E3F" w:rsidRPr="008D552C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class which holds the patient’s payment information and history within it.</w:t>
            </w:r>
          </w:p>
        </w:tc>
      </w:tr>
      <w:tr w:rsidR="003F5E3F" w:rsidTr="00E502A2">
        <w:trPr>
          <w:jc w:val="center"/>
        </w:trPr>
        <w:tc>
          <w:tcPr>
            <w:tcW w:w="2689" w:type="dxa"/>
          </w:tcPr>
          <w:p w:rsidR="003F5E3F" w:rsidRDefault="003F5E3F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3F5E3F" w:rsidRDefault="003F5E3F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 entity for the appointments scheduled between the patients and physiotherapists.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4F374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contains the patient’s current treatment progress as </w:t>
            </w:r>
            <w:r w:rsidR="004F374B">
              <w:rPr>
                <w:rFonts w:asciiTheme="majorBidi" w:hAnsiTheme="majorBidi" w:cstheme="majorBidi"/>
              </w:rPr>
              <w:t>well as their past treatment de</w:t>
            </w:r>
            <w:r>
              <w:rPr>
                <w:rFonts w:asciiTheme="majorBidi" w:hAnsiTheme="majorBidi" w:cstheme="majorBidi"/>
              </w:rPr>
              <w:t>tails.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910B37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which stores the information for a specific exercise and the associated information.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</w:t>
            </w:r>
            <w:r w:rsidR="00B11D01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ment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for the differing tests which the client can perform to denote their treatment progression. </w:t>
            </w:r>
          </w:p>
        </w:tc>
      </w:tr>
      <w:tr w:rsidR="00910B37" w:rsidTr="00E502A2">
        <w:trPr>
          <w:jc w:val="center"/>
        </w:trPr>
        <w:tc>
          <w:tcPr>
            <w:tcW w:w="2689" w:type="dxa"/>
          </w:tcPr>
          <w:p w:rsidR="00910B37" w:rsidRDefault="00910B37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910B37" w:rsidRDefault="00910B37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rubric entity class will be a container for the many assessment rubrics the user can fill out during their treatment.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RubricQuestion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rubrics of which they are assigned.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Plan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general or custom rehabilitation plans that are contained within the Self Start system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DynamicForm</w:t>
            </w:r>
          </w:p>
        </w:tc>
        <w:tc>
          <w:tcPr>
            <w:tcW w:w="5775" w:type="dxa"/>
          </w:tcPr>
          <w:p w:rsidR="004F374B" w:rsidRDefault="004F374B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An entity class to </w:t>
            </w:r>
            <w:r w:rsidR="004D5BA8">
              <w:rPr>
                <w:rFonts w:asciiTheme="majorBidi" w:hAnsiTheme="majorBidi" w:cstheme="majorBidi"/>
              </w:rPr>
              <w:t>contain all the</w:t>
            </w:r>
            <w:r>
              <w:rPr>
                <w:rFonts w:asciiTheme="majorBidi" w:hAnsiTheme="majorBidi" w:cstheme="majorBidi"/>
              </w:rPr>
              <w:t xml:space="preserve"> differing dynamic forms on the site, </w:t>
            </w:r>
            <w:r w:rsidR="004D5BA8">
              <w:rPr>
                <w:rFonts w:asciiTheme="majorBidi" w:hAnsiTheme="majorBidi" w:cstheme="majorBidi"/>
              </w:rPr>
              <w:t>which is maintained by the administrator.</w:t>
            </w:r>
          </w:p>
        </w:tc>
      </w:tr>
      <w:tr w:rsidR="004F374B" w:rsidTr="00E502A2">
        <w:trPr>
          <w:jc w:val="center"/>
        </w:trPr>
        <w:tc>
          <w:tcPr>
            <w:tcW w:w="2689" w:type="dxa"/>
          </w:tcPr>
          <w:p w:rsidR="004F374B" w:rsidRDefault="004F374B" w:rsidP="00910B37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DynamicFormQuestion</w:t>
            </w:r>
          </w:p>
        </w:tc>
        <w:tc>
          <w:tcPr>
            <w:tcW w:w="5775" w:type="dxa"/>
          </w:tcPr>
          <w:p w:rsidR="004F374B" w:rsidRDefault="004D5BA8" w:rsidP="00910B37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Specific answerable questions pertaining to the forms of which they are assigned.</w:t>
            </w:r>
          </w:p>
        </w:tc>
      </w:tr>
    </w:tbl>
    <w:p w:rsidR="00866A1E" w:rsidRDefault="00866A1E">
      <w:pPr>
        <w:pStyle w:val="BodyText"/>
      </w:pPr>
    </w:p>
    <w:p w:rsidR="00910B37" w:rsidRPr="00910B37" w:rsidRDefault="00910B37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Default="00166FB8" w:rsidP="00166FB8">
      <w:pPr>
        <w:pStyle w:val="Heading1"/>
      </w:pPr>
      <w:bookmarkStart w:id="3" w:name="_Toc287565551"/>
      <w:bookmarkStart w:id="4" w:name="_Toc382396608"/>
      <w:bookmarkStart w:id="5" w:name="_Toc414220216"/>
      <w:bookmarkStart w:id="6" w:name="_Toc435476421"/>
      <w:bookmarkStart w:id="7" w:name="_Toc435750986"/>
      <w:r>
        <w:lastRenderedPageBreak/>
        <w:t>Classes Attributes</w:t>
      </w:r>
      <w:bookmarkEnd w:id="3"/>
      <w:bookmarkEnd w:id="4"/>
      <w:bookmarkEnd w:id="5"/>
      <w:bookmarkEnd w:id="6"/>
      <w:bookmarkEnd w:id="7"/>
      <w:r>
        <w:t xml:space="preserve"> </w:t>
      </w:r>
    </w:p>
    <w:p w:rsidR="00166FB8" w:rsidRDefault="00166FB8" w:rsidP="00166FB8">
      <w:pPr>
        <w:rPr>
          <w:b/>
          <w:bCs/>
          <w:sz w:val="28"/>
          <w:szCs w:val="28"/>
        </w:rPr>
      </w:pPr>
    </w:p>
    <w:p w:rsidR="002153E0" w:rsidRPr="00B6745B" w:rsidRDefault="002153E0" w:rsidP="002153E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User </w:t>
      </w:r>
      <w:r>
        <w:rPr>
          <w:b/>
          <w:bCs/>
          <w:sz w:val="24"/>
          <w:szCs w:val="24"/>
        </w:rPr>
        <w:t>class</w:t>
      </w:r>
    </w:p>
    <w:p w:rsidR="002153E0" w:rsidRPr="004B5D62" w:rsidRDefault="002153E0" w:rsidP="002153E0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153E0" w:rsidRPr="00B6745B" w:rsidTr="0059791E">
        <w:tc>
          <w:tcPr>
            <w:tcW w:w="2405" w:type="dxa"/>
          </w:tcPr>
          <w:p w:rsidR="002153E0" w:rsidRPr="00B6745B" w:rsidRDefault="002153E0" w:rsidP="0059791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153E0" w:rsidRPr="00B6745B" w:rsidRDefault="002153E0" w:rsidP="0059791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153E0" w:rsidRPr="00B6745B" w:rsidRDefault="002153E0" w:rsidP="0059791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153E0" w:rsidRPr="00B6745B" w:rsidTr="0059791E">
        <w:tc>
          <w:tcPr>
            <w:tcW w:w="2405" w:type="dxa"/>
          </w:tcPr>
          <w:p w:rsidR="002153E0" w:rsidRPr="00B6745B" w:rsidRDefault="002153E0" w:rsidP="0059791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2153E0" w:rsidRPr="00B6745B" w:rsidRDefault="002153E0" w:rsidP="0059791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2153E0" w:rsidRPr="00B6745B" w:rsidRDefault="002153E0" w:rsidP="0059791E">
            <w:pPr>
              <w:pStyle w:val="BodyText"/>
              <w:ind w:left="0"/>
            </w:pPr>
            <w:r>
              <w:t>General</w:t>
            </w:r>
            <w:r>
              <w:t xml:space="preserve"> username</w:t>
            </w:r>
            <w:r>
              <w:t xml:space="preserve"> field</w:t>
            </w:r>
          </w:p>
        </w:tc>
      </w:tr>
      <w:tr w:rsidR="002153E0" w:rsidRPr="00B6745B" w:rsidTr="0059791E">
        <w:tc>
          <w:tcPr>
            <w:tcW w:w="2405" w:type="dxa"/>
          </w:tcPr>
          <w:p w:rsidR="002153E0" w:rsidRDefault="002153E0" w:rsidP="0059791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2153E0" w:rsidRDefault="002153E0" w:rsidP="0059791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2153E0" w:rsidRDefault="002153E0" w:rsidP="0059791E">
            <w:pPr>
              <w:pStyle w:val="BodyText"/>
              <w:ind w:left="0"/>
            </w:pPr>
            <w:r>
              <w:t>General password field</w:t>
            </w:r>
          </w:p>
        </w:tc>
      </w:tr>
    </w:tbl>
    <w:p w:rsidR="002153E0" w:rsidRDefault="002153E0" w:rsidP="00166FB8">
      <w:pPr>
        <w:rPr>
          <w:b/>
          <w:bCs/>
          <w:sz w:val="28"/>
          <w:szCs w:val="28"/>
        </w:rPr>
      </w:pPr>
    </w:p>
    <w:p w:rsidR="00166FB8" w:rsidRDefault="00166FB8" w:rsidP="00166FB8">
      <w:pPr>
        <w:widowControl/>
        <w:spacing w:line="240" w:lineRule="auto"/>
      </w:pPr>
    </w:p>
    <w:p w:rsidR="00166FB8" w:rsidRPr="00B6745B" w:rsidRDefault="00910B37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Patient</w:t>
      </w:r>
      <w:r w:rsidR="00346CC2">
        <w:rPr>
          <w:b/>
          <w:bCs/>
          <w:sz w:val="24"/>
          <w:szCs w:val="24"/>
        </w:rPr>
        <w:t xml:space="preserve">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4F375E">
        <w:tc>
          <w:tcPr>
            <w:tcW w:w="2405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Username</w:t>
            </w:r>
          </w:p>
        </w:tc>
        <w:tc>
          <w:tcPr>
            <w:tcW w:w="1247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Pr="00B6745B" w:rsidRDefault="0045642D" w:rsidP="004F375E">
            <w:pPr>
              <w:pStyle w:val="BodyText"/>
              <w:ind w:left="0"/>
            </w:pPr>
            <w:r>
              <w:t>Patients username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</w:pPr>
            <w:r>
              <w:t>Password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Patient’s password stored using a safe hashing algorithm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Pr="00B6745B" w:rsidRDefault="00910B37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910B37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Identifies the user based </w:t>
            </w:r>
            <w:r w:rsidR="002B3906">
              <w:rPr>
                <w:rFonts w:asciiTheme="majorBidi" w:hAnsiTheme="majorBidi" w:cstheme="majorBidi"/>
              </w:rPr>
              <w:t>off</w:t>
            </w:r>
            <w:r>
              <w:rPr>
                <w:rFonts w:asciiTheme="majorBidi" w:hAnsiTheme="majorBidi" w:cstheme="majorBidi"/>
              </w:rPr>
              <w:t xml:space="preserve"> their name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:rsidR="002B3906" w:rsidRDefault="002B3906" w:rsidP="002B3906">
            <w:pPr>
              <w:pStyle w:val="BodyText"/>
              <w:ind w:left="72"/>
            </w:pPr>
            <w:r>
              <w:t>Stores the preferred gender of the user (male, female, prefer not to say)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DOB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66FB8" w:rsidRPr="008E6726" w:rsidRDefault="002B3906" w:rsidP="004F375E">
            <w:pPr>
              <w:pStyle w:val="BodyText"/>
              <w:ind w:left="72"/>
            </w:pPr>
            <w:r>
              <w:t>The patients date of birth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Address</w:t>
            </w:r>
          </w:p>
        </w:tc>
        <w:tc>
          <w:tcPr>
            <w:tcW w:w="1247" w:type="dxa"/>
          </w:tcPr>
          <w:p w:rsidR="00166FB8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Default="002B3906" w:rsidP="004F375E">
            <w:pPr>
              <w:pStyle w:val="BodyText"/>
              <w:ind w:left="72"/>
            </w:pPr>
            <w:r>
              <w:t>The patients current place of residence</w:t>
            </w:r>
          </w:p>
        </w:tc>
      </w:tr>
      <w:tr w:rsidR="00166FB8" w:rsidRPr="00B6745B" w:rsidTr="004F375E">
        <w:tc>
          <w:tcPr>
            <w:tcW w:w="2405" w:type="dxa"/>
          </w:tcPr>
          <w:p w:rsidR="00166FB8" w:rsidRPr="00B6745B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Telephone Number</w:t>
            </w:r>
          </w:p>
        </w:tc>
        <w:tc>
          <w:tcPr>
            <w:tcW w:w="1247" w:type="dxa"/>
          </w:tcPr>
          <w:p w:rsidR="00166FB8" w:rsidRPr="00B6745B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66FB8" w:rsidRPr="00B6745B" w:rsidRDefault="002B3906" w:rsidP="004F375E">
            <w:pPr>
              <w:pStyle w:val="BodyText"/>
              <w:ind w:left="72"/>
            </w:pPr>
            <w:r>
              <w:t>The preferred contact number for the patient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Health Card Number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The patient’s health card information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Marital Status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Enum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Stor</w:t>
            </w:r>
            <w:r w:rsidR="0045642D">
              <w:t>es the</w:t>
            </w:r>
            <w:r>
              <w:t xml:space="preserve"> marital status of the patient (married, single, divorced, widowed, prefer not to say)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2B390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Default="002B3906" w:rsidP="004F375E">
            <w:pPr>
              <w:pStyle w:val="BodyText"/>
              <w:ind w:left="72"/>
            </w:pPr>
            <w:r>
              <w:t>What the patient does for a living</w:t>
            </w:r>
          </w:p>
        </w:tc>
      </w:tr>
    </w:tbl>
    <w:p w:rsidR="00866A1E" w:rsidRDefault="00866A1E">
      <w:pPr>
        <w:widowControl/>
        <w:spacing w:line="240" w:lineRule="auto"/>
      </w:pPr>
    </w:p>
    <w:p w:rsidR="00166FB8" w:rsidRPr="008D552C" w:rsidRDefault="00166FB8">
      <w:pPr>
        <w:widowControl/>
        <w:spacing w:line="240" w:lineRule="auto"/>
        <w:rPr>
          <w:b/>
        </w:rPr>
      </w:pPr>
    </w:p>
    <w:p w:rsidR="008D552C" w:rsidRPr="002B3906" w:rsidRDefault="002B3906" w:rsidP="002B390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B3906">
        <w:rPr>
          <w:b/>
          <w:bCs/>
          <w:i/>
          <w:iCs/>
          <w:sz w:val="24"/>
          <w:szCs w:val="24"/>
        </w:rPr>
        <w:t>Physiotherapist</w:t>
      </w:r>
      <w:r w:rsidR="008D552C" w:rsidRPr="002B3906">
        <w:rPr>
          <w:b/>
          <w:bCs/>
          <w:sz w:val="24"/>
          <w:szCs w:val="24"/>
        </w:rPr>
        <w:t xml:space="preserve"> class</w:t>
      </w:r>
    </w:p>
    <w:p w:rsidR="008D552C" w:rsidRPr="004B5D62" w:rsidRDefault="008D552C" w:rsidP="008D552C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8D552C" w:rsidRPr="00B6745B" w:rsidTr="004F375E">
        <w:tc>
          <w:tcPr>
            <w:tcW w:w="2405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8D552C" w:rsidRPr="00B6745B" w:rsidRDefault="008D552C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8D552C" w:rsidRPr="00B6745B" w:rsidTr="004F375E">
        <w:tc>
          <w:tcPr>
            <w:tcW w:w="2405" w:type="dxa"/>
          </w:tcPr>
          <w:p w:rsidR="008D552C" w:rsidRPr="00B6745B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8D552C" w:rsidRPr="00B6745B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B6745B" w:rsidRDefault="002B3906" w:rsidP="002B390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identification number specific to the physiotherapist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Physiotherapist’s password stored using a safe hashing algorithm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The physiotherapists 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5642D">
            <w:pPr>
              <w:pStyle w:val="BodyText"/>
              <w:ind w:left="72"/>
            </w:pPr>
            <w:r>
              <w:t>Physiotherapists email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Phone Number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72"/>
            </w:pPr>
            <w:r>
              <w:t>Physiotherapists phone number</w:t>
            </w:r>
          </w:p>
        </w:tc>
      </w:tr>
    </w:tbl>
    <w:p w:rsidR="008D552C" w:rsidRDefault="008D552C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45642D" w:rsidRDefault="0045642D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E6514B" w:rsidRDefault="00E6514B" w:rsidP="008D552C">
      <w:pPr>
        <w:widowControl/>
        <w:spacing w:line="240" w:lineRule="auto"/>
      </w:pPr>
    </w:p>
    <w:p w:rsidR="002B3906" w:rsidRPr="0045642D" w:rsidRDefault="002B3906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5642D">
        <w:rPr>
          <w:b/>
          <w:bCs/>
          <w:i/>
          <w:iCs/>
          <w:sz w:val="24"/>
          <w:szCs w:val="24"/>
        </w:rPr>
        <w:lastRenderedPageBreak/>
        <w:t>Administrator</w:t>
      </w:r>
      <w:r w:rsidRPr="0045642D">
        <w:rPr>
          <w:b/>
          <w:bCs/>
          <w:sz w:val="24"/>
          <w:szCs w:val="24"/>
        </w:rPr>
        <w:t xml:space="preserve"> class</w:t>
      </w:r>
    </w:p>
    <w:p w:rsidR="002B3906" w:rsidRPr="004B5D62" w:rsidRDefault="002B3906" w:rsidP="002B3906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2B3906" w:rsidRPr="00B6745B" w:rsidTr="004F375E">
        <w:tc>
          <w:tcPr>
            <w:tcW w:w="2405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2B3906" w:rsidRPr="00B6745B" w:rsidRDefault="002B3906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2B3906" w:rsidRPr="00B6745B" w:rsidTr="004F375E">
        <w:tc>
          <w:tcPr>
            <w:tcW w:w="2405" w:type="dxa"/>
          </w:tcPr>
          <w:p w:rsidR="002B3906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Username</w:t>
            </w:r>
          </w:p>
        </w:tc>
        <w:tc>
          <w:tcPr>
            <w:tcW w:w="1247" w:type="dxa"/>
          </w:tcPr>
          <w:p w:rsidR="002B3906" w:rsidRDefault="002B390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2B3906" w:rsidRPr="008E6726" w:rsidRDefault="0045642D" w:rsidP="004F375E">
            <w:pPr>
              <w:pStyle w:val="BodyText"/>
              <w:ind w:left="72"/>
            </w:pPr>
            <w:r>
              <w:t>Administrator username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5642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45642D" w:rsidRDefault="0045642D" w:rsidP="0045642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5642D">
            <w:pPr>
              <w:pStyle w:val="BodyText"/>
              <w:ind w:left="0"/>
            </w:pPr>
            <w:r>
              <w:t>Administrators’ password stored using a safe hashing algorithm</w:t>
            </w:r>
          </w:p>
        </w:tc>
      </w:tr>
    </w:tbl>
    <w:p w:rsidR="004D5BA8" w:rsidRDefault="004D5BA8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45642D" w:rsidRPr="0045642D" w:rsidRDefault="0045642D" w:rsidP="0045642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Payment</w:t>
      </w:r>
      <w:r w:rsidRPr="0045642D">
        <w:rPr>
          <w:b/>
          <w:bCs/>
          <w:sz w:val="24"/>
          <w:szCs w:val="24"/>
        </w:rPr>
        <w:t xml:space="preserve"> class</w:t>
      </w:r>
    </w:p>
    <w:p w:rsidR="0045642D" w:rsidRPr="004B5D62" w:rsidRDefault="0045642D" w:rsidP="0045642D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45642D" w:rsidRPr="00B6745B" w:rsidTr="004F375E">
        <w:tc>
          <w:tcPr>
            <w:tcW w:w="2405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45642D" w:rsidRPr="00B6745B" w:rsidRDefault="0045642D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Credit Card Number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Pr="008E6726" w:rsidRDefault="0045642D" w:rsidP="004F375E">
            <w:pPr>
              <w:pStyle w:val="BodyText"/>
              <w:ind w:left="72"/>
            </w:pPr>
            <w:r>
              <w:t>Patients credit card number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Expiry Date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Patients credit card expiry date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45642D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CVV</w:t>
            </w:r>
          </w:p>
        </w:tc>
        <w:tc>
          <w:tcPr>
            <w:tcW w:w="1247" w:type="dxa"/>
          </w:tcPr>
          <w:p w:rsidR="0045642D" w:rsidRDefault="0045642D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45642D" w:rsidRDefault="0045642D" w:rsidP="004F375E">
            <w:pPr>
              <w:pStyle w:val="BodyText"/>
              <w:ind w:left="0"/>
            </w:pPr>
            <w:r>
              <w:t>Patients CVV number on the back of card</w:t>
            </w:r>
          </w:p>
        </w:tc>
      </w:tr>
      <w:tr w:rsidR="0045642D" w:rsidRPr="00B6745B" w:rsidTr="004F375E">
        <w:tc>
          <w:tcPr>
            <w:tcW w:w="2405" w:type="dxa"/>
          </w:tcPr>
          <w:p w:rsidR="0045642D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 Date</w:t>
            </w:r>
          </w:p>
        </w:tc>
        <w:tc>
          <w:tcPr>
            <w:tcW w:w="1247" w:type="dxa"/>
          </w:tcPr>
          <w:p w:rsidR="0045642D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45642D" w:rsidRDefault="00DB6343" w:rsidP="004F375E">
            <w:pPr>
              <w:pStyle w:val="BodyText"/>
              <w:ind w:left="0"/>
            </w:pPr>
            <w:r>
              <w:t>The day the patient paid using their credit card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Float</w:t>
            </w:r>
          </w:p>
        </w:tc>
        <w:tc>
          <w:tcPr>
            <w:tcW w:w="6160" w:type="dxa"/>
          </w:tcPr>
          <w:p w:rsidR="00DB6343" w:rsidRDefault="00DB6343" w:rsidP="004F375E">
            <w:pPr>
              <w:pStyle w:val="BodyText"/>
              <w:ind w:left="0"/>
            </w:pPr>
            <w:r>
              <w:t>The amount the patient paid</w:t>
            </w:r>
          </w:p>
        </w:tc>
      </w:tr>
    </w:tbl>
    <w:p w:rsidR="0045642D" w:rsidRPr="008D552C" w:rsidRDefault="0045642D" w:rsidP="0045642D">
      <w:pPr>
        <w:pStyle w:val="ListParagraph"/>
        <w:widowControl/>
        <w:spacing w:line="240" w:lineRule="auto"/>
        <w:rPr>
          <w:b/>
        </w:rPr>
      </w:pPr>
    </w:p>
    <w:p w:rsidR="00DB6343" w:rsidRPr="00DB6343" w:rsidRDefault="00DB6343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Appointment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 Date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B6343" w:rsidRPr="008E6726" w:rsidRDefault="00DB6343" w:rsidP="004F375E">
            <w:pPr>
              <w:pStyle w:val="BodyText"/>
              <w:ind w:left="72"/>
            </w:pPr>
            <w:r>
              <w:t>The date of the appointment and time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Duration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Default="00DB6343" w:rsidP="004F375E">
            <w:pPr>
              <w:pStyle w:val="BodyText"/>
              <w:ind w:left="72"/>
            </w:pPr>
            <w:r>
              <w:t>The duration of the appointment</w:t>
            </w:r>
          </w:p>
        </w:tc>
      </w:tr>
    </w:tbl>
    <w:p w:rsidR="0045642D" w:rsidRDefault="0045642D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B6343" w:rsidRPr="00DB6343" w:rsidRDefault="004D5BA8" w:rsidP="00DB63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Treatment</w:t>
      </w:r>
      <w:r w:rsidR="00DB6343"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B6343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B6343" w:rsidRPr="008E6726" w:rsidRDefault="006D08C6" w:rsidP="004F375E">
            <w:pPr>
              <w:pStyle w:val="BodyText"/>
              <w:ind w:left="72"/>
            </w:pPr>
            <w:r>
              <w:t>Name of the specific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Date patient received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The specific description of the treatment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Classification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72"/>
            </w:pPr>
            <w:r>
              <w:t>Classifying the patient’s specific ailments (i.e. shoulder, knee, etc.)</w:t>
            </w:r>
          </w:p>
        </w:tc>
      </w:tr>
    </w:tbl>
    <w:p w:rsidR="00DD4BAB" w:rsidRDefault="00DD4BA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E6514B" w:rsidRPr="00B11D01" w:rsidRDefault="00E6514B" w:rsidP="00B11D01">
      <w:pPr>
        <w:widowControl/>
        <w:spacing w:line="240" w:lineRule="auto"/>
        <w:rPr>
          <w:rFonts w:ascii="Arial" w:hAnsi="Arial"/>
          <w:b/>
          <w:sz w:val="28"/>
        </w:rPr>
      </w:pPr>
    </w:p>
    <w:p w:rsidR="00DB6343" w:rsidRPr="00DB6343" w:rsidRDefault="00DB6343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Exercise</w:t>
      </w:r>
      <w:r w:rsidRPr="00DB6343">
        <w:rPr>
          <w:b/>
          <w:bCs/>
          <w:sz w:val="24"/>
          <w:szCs w:val="24"/>
        </w:rPr>
        <w:t xml:space="preserve"> class</w:t>
      </w:r>
    </w:p>
    <w:p w:rsidR="00DB6343" w:rsidRPr="004B5D62" w:rsidRDefault="00DB6343" w:rsidP="00DB6343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B6343" w:rsidRPr="00B6745B" w:rsidTr="004F375E">
        <w:tc>
          <w:tcPr>
            <w:tcW w:w="2405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B6343" w:rsidRPr="00B6745B" w:rsidRDefault="00DB6343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B6343" w:rsidRPr="00B6745B" w:rsidTr="004F375E">
        <w:tc>
          <w:tcPr>
            <w:tcW w:w="2405" w:type="dxa"/>
          </w:tcPr>
          <w:p w:rsidR="00DB6343" w:rsidRDefault="00DB6343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B6343" w:rsidRDefault="00DB6343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B6343" w:rsidRPr="008E6726" w:rsidRDefault="00DB6343" w:rsidP="004F375E">
            <w:pPr>
              <w:pStyle w:val="BodyText"/>
              <w:ind w:left="72"/>
            </w:pPr>
            <w:r>
              <w:t>The identifier for the specific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treatment plan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A brief description of what the plan entails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The name of the physiotherapist that created the plan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Goals for the patient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Action Steps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Certain milestones the patients treatment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Exercise’s specific location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Frequency &amp; Duration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reps and sets for the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Target Date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date for completion of exercise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DD4BAB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Multimedia URL</w:t>
            </w:r>
          </w:p>
        </w:tc>
        <w:tc>
          <w:tcPr>
            <w:tcW w:w="1247" w:type="dxa"/>
          </w:tcPr>
          <w:p w:rsidR="00DD4BAB" w:rsidRDefault="00DD4BAB" w:rsidP="00DD4BAB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DD4BAB">
            <w:pPr>
              <w:pStyle w:val="BodyText"/>
              <w:ind w:left="72"/>
            </w:pPr>
            <w:r>
              <w:t>Specific URL for the video of the exercise being completed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B11D01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Asse</w:t>
      </w:r>
      <w:r w:rsidR="00B11D01">
        <w:rPr>
          <w:b/>
          <w:bCs/>
          <w:i/>
          <w:iCs/>
          <w:sz w:val="24"/>
          <w:szCs w:val="24"/>
        </w:rPr>
        <w:t>s</w:t>
      </w:r>
      <w:r w:rsidRPr="00B11D01">
        <w:rPr>
          <w:b/>
          <w:bCs/>
          <w:i/>
          <w:iCs/>
          <w:sz w:val="24"/>
          <w:szCs w:val="24"/>
        </w:rPr>
        <w:t>sment</w:t>
      </w:r>
      <w:r w:rsidRPr="00B11D01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4F375E">
        <w:tc>
          <w:tcPr>
            <w:tcW w:w="2405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Pr="008E6726" w:rsidRDefault="00DD4BAB" w:rsidP="004F375E">
            <w:pPr>
              <w:pStyle w:val="BodyText"/>
              <w:ind w:left="72"/>
            </w:pPr>
            <w:r>
              <w:t>The identifier for the specific assessment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The name of the assessment test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Short description of the assessment test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Name of the author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Assessment Tool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Description of assessment tools used</w:t>
            </w:r>
          </w:p>
        </w:tc>
      </w:tr>
    </w:tbl>
    <w:p w:rsidR="00DB6343" w:rsidRDefault="00DB6343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Pr="00DD4BAB" w:rsidRDefault="00DD4BAB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Rubric</w:t>
      </w:r>
      <w:r w:rsidRPr="00DD4BAB">
        <w:rPr>
          <w:b/>
          <w:bCs/>
          <w:sz w:val="24"/>
          <w:szCs w:val="24"/>
        </w:rPr>
        <w:t xml:space="preserve"> class</w:t>
      </w:r>
    </w:p>
    <w:p w:rsidR="00DD4BAB" w:rsidRPr="004B5D62" w:rsidRDefault="00DD4BAB" w:rsidP="00DD4BAB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4BAB" w:rsidRPr="00B6745B" w:rsidTr="004F375E">
        <w:tc>
          <w:tcPr>
            <w:tcW w:w="2405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4BAB" w:rsidRPr="00B6745B" w:rsidRDefault="00DD4BAB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Pr="008E6726" w:rsidRDefault="00DD4BAB" w:rsidP="004F375E">
            <w:pPr>
              <w:pStyle w:val="BodyText"/>
              <w:ind w:left="72"/>
            </w:pPr>
            <w:r>
              <w:t>The identifier for the specific rubric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Format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A description of the format the assessment the rubric is associated to</w:t>
            </w:r>
          </w:p>
        </w:tc>
      </w:tr>
      <w:tr w:rsidR="00DD4BAB" w:rsidRPr="00B6745B" w:rsidTr="004F375E">
        <w:tc>
          <w:tcPr>
            <w:tcW w:w="2405" w:type="dxa"/>
          </w:tcPr>
          <w:p w:rsidR="00DD4BAB" w:rsidRDefault="00DD4BAB" w:rsidP="004F375E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247" w:type="dxa"/>
          </w:tcPr>
          <w:p w:rsidR="00DD4BAB" w:rsidRDefault="00DD4BAB" w:rsidP="004F375E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DD4BAB" w:rsidRDefault="00DD4BAB" w:rsidP="004F375E">
            <w:pPr>
              <w:pStyle w:val="BodyText"/>
              <w:ind w:left="72"/>
            </w:pPr>
            <w:r>
              <w:t>Between one and ten based off how the user feels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Rubric</w:t>
      </w:r>
      <w:r>
        <w:rPr>
          <w:b/>
          <w:bCs/>
          <w:i/>
          <w:iCs/>
          <w:sz w:val="24"/>
          <w:szCs w:val="24"/>
        </w:rPr>
        <w:t>Question</w:t>
      </w:r>
      <w:r w:rsidRPr="00B11D01">
        <w:rPr>
          <w:b/>
          <w:bCs/>
          <w:sz w:val="24"/>
          <w:szCs w:val="24"/>
        </w:rPr>
        <w:t xml:space="preserve"> 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>
              <w:t>The specific question to the rubric it exists within.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Default="00B11D01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:rsidR="00B11D01" w:rsidRDefault="00B11D01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Default="00B11D01" w:rsidP="004F375E">
            <w:pPr>
              <w:pStyle w:val="BodyText"/>
              <w:ind w:left="0"/>
            </w:pPr>
            <w:r>
              <w:t>The users answer to the rubric question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E6514B" w:rsidRDefault="00E6514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 xml:space="preserve">Plan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Unique Identification Code</w:t>
            </w:r>
          </w:p>
        </w:tc>
        <w:tc>
          <w:tcPr>
            <w:tcW w:w="1247" w:type="dxa"/>
          </w:tcPr>
          <w:p w:rsid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</w:t>
            </w:r>
          </w:p>
        </w:tc>
        <w:tc>
          <w:tcPr>
            <w:tcW w:w="6160" w:type="dxa"/>
          </w:tcPr>
          <w:p w:rsidR="006D08C6" w:rsidRPr="008E6726" w:rsidRDefault="006D08C6" w:rsidP="006D08C6">
            <w:pPr>
              <w:pStyle w:val="BodyText"/>
              <w:ind w:left="72"/>
            </w:pPr>
            <w:r>
              <w:t>The identifier for the specific treatment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treatment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A brief description of what the plan entails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Author Name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The name of the physiotherapist that created the plan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Overall Rehabilitation Goal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>A short description of the overall treatment goals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Pr="006D08C6" w:rsidRDefault="006D08C6" w:rsidP="006D08C6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Timeframe</w:t>
            </w:r>
          </w:p>
        </w:tc>
        <w:tc>
          <w:tcPr>
            <w:tcW w:w="1247" w:type="dxa"/>
          </w:tcPr>
          <w:p w:rsidR="006D08C6" w:rsidRPr="006D08C6" w:rsidRDefault="006D08C6" w:rsidP="006D08C6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 w:rsidRPr="006D08C6"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6D08C6" w:rsidRPr="006D08C6" w:rsidRDefault="006D08C6" w:rsidP="006D08C6">
            <w:pPr>
              <w:pStyle w:val="BodyText"/>
              <w:ind w:left="72"/>
            </w:pPr>
            <w:r w:rsidRPr="006D08C6">
              <w:t xml:space="preserve">Certain progress dates for the patients treatment </w:t>
            </w:r>
          </w:p>
        </w:tc>
      </w:tr>
    </w:tbl>
    <w:p w:rsidR="004F375E" w:rsidRDefault="004F375E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 xml:space="preserve">DynamicForm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B11D01" w:rsidRPr="00B6745B" w:rsidTr="004F375E">
        <w:tc>
          <w:tcPr>
            <w:tcW w:w="2405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Name</w:t>
            </w:r>
          </w:p>
        </w:tc>
        <w:tc>
          <w:tcPr>
            <w:tcW w:w="1247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B11D01" w:rsidRPr="00B6745B" w:rsidRDefault="006D08C6" w:rsidP="004F375E">
            <w:pPr>
              <w:pStyle w:val="BodyText"/>
              <w:ind w:left="0"/>
            </w:pPr>
            <w:r>
              <w:t>Specific name of the dynamic form for identification reasons</w:t>
            </w:r>
          </w:p>
        </w:tc>
      </w:tr>
      <w:tr w:rsidR="006D08C6" w:rsidRPr="00B6745B" w:rsidTr="004F375E">
        <w:tc>
          <w:tcPr>
            <w:tcW w:w="2405" w:type="dxa"/>
          </w:tcPr>
          <w:p w:rsidR="006D08C6" w:rsidRDefault="006D08C6" w:rsidP="004F375E">
            <w:pPr>
              <w:pStyle w:val="BodyText"/>
              <w:ind w:left="0"/>
            </w:pPr>
            <w:r>
              <w:t>Classification</w:t>
            </w:r>
          </w:p>
        </w:tc>
        <w:tc>
          <w:tcPr>
            <w:tcW w:w="1247" w:type="dxa"/>
          </w:tcPr>
          <w:p w:rsidR="006D08C6" w:rsidRDefault="006D08C6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6D08C6" w:rsidRDefault="006D08C6" w:rsidP="004F375E">
            <w:pPr>
              <w:pStyle w:val="BodyText"/>
              <w:ind w:left="0"/>
            </w:pPr>
            <w:r>
              <w:t xml:space="preserve">An identifier pertaining to the </w:t>
            </w:r>
            <w:r w:rsidR="004F375E">
              <w:t>part of the Self Start system that the dynamic form belongs to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Default="004F375E" w:rsidP="004F375E">
            <w:pPr>
              <w:pStyle w:val="BodyText"/>
              <w:ind w:left="0"/>
            </w:pPr>
            <w:r>
              <w:t>Description</w:t>
            </w:r>
          </w:p>
        </w:tc>
        <w:tc>
          <w:tcPr>
            <w:tcW w:w="1247" w:type="dxa"/>
          </w:tcPr>
          <w:p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Default="004F375E" w:rsidP="004F375E">
            <w:pPr>
              <w:pStyle w:val="BodyText"/>
              <w:ind w:left="0"/>
            </w:pPr>
            <w:r>
              <w:t>Displays some simple information about the form and its field</w:t>
            </w:r>
          </w:p>
        </w:tc>
      </w:tr>
    </w:tbl>
    <w:p w:rsidR="00B11D01" w:rsidRDefault="00B11D01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B11D01" w:rsidRPr="00B11D01" w:rsidRDefault="00B11D01" w:rsidP="00B11D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11D01">
        <w:rPr>
          <w:b/>
          <w:bCs/>
          <w:i/>
          <w:iCs/>
          <w:sz w:val="24"/>
          <w:szCs w:val="24"/>
        </w:rPr>
        <w:t>DynamicForm</w:t>
      </w:r>
      <w:r>
        <w:rPr>
          <w:b/>
          <w:bCs/>
          <w:i/>
          <w:iCs/>
          <w:sz w:val="24"/>
          <w:szCs w:val="24"/>
        </w:rPr>
        <w:t>Question</w:t>
      </w:r>
      <w:r w:rsidRPr="00B11D01">
        <w:rPr>
          <w:b/>
          <w:bCs/>
          <w:i/>
          <w:iCs/>
          <w:sz w:val="24"/>
          <w:szCs w:val="24"/>
        </w:rPr>
        <w:t xml:space="preserve"> </w:t>
      </w:r>
      <w:r w:rsidRPr="00B11D01">
        <w:rPr>
          <w:b/>
          <w:bCs/>
          <w:sz w:val="24"/>
          <w:szCs w:val="24"/>
        </w:rPr>
        <w:t>class</w:t>
      </w:r>
    </w:p>
    <w:p w:rsidR="00B11D01" w:rsidRPr="004B5D62" w:rsidRDefault="00B11D01" w:rsidP="00B11D01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B11D01" w:rsidRPr="00B6745B" w:rsidTr="004F375E">
        <w:tc>
          <w:tcPr>
            <w:tcW w:w="2405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B11D01" w:rsidRPr="00B6745B" w:rsidRDefault="00B11D01" w:rsidP="004F375E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Question</w:t>
            </w:r>
          </w:p>
        </w:tc>
        <w:tc>
          <w:tcPr>
            <w:tcW w:w="1247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Pr="00B6745B" w:rsidRDefault="004F375E" w:rsidP="004F375E">
            <w:pPr>
              <w:pStyle w:val="BodyText"/>
              <w:ind w:left="0"/>
            </w:pPr>
            <w:r>
              <w:t>The specific question to the dynamic form it exists within.</w:t>
            </w:r>
          </w:p>
        </w:tc>
      </w:tr>
      <w:tr w:rsidR="004F375E" w:rsidRPr="00B6745B" w:rsidTr="004F375E">
        <w:tc>
          <w:tcPr>
            <w:tcW w:w="2405" w:type="dxa"/>
          </w:tcPr>
          <w:p w:rsidR="004F375E" w:rsidRDefault="004F375E" w:rsidP="004F375E">
            <w:pPr>
              <w:pStyle w:val="BodyText"/>
              <w:ind w:left="0"/>
            </w:pPr>
            <w:r>
              <w:t>Answer</w:t>
            </w:r>
          </w:p>
        </w:tc>
        <w:tc>
          <w:tcPr>
            <w:tcW w:w="1247" w:type="dxa"/>
          </w:tcPr>
          <w:p w:rsidR="004F375E" w:rsidRDefault="004F375E" w:rsidP="004F375E">
            <w:pPr>
              <w:pStyle w:val="BodyText"/>
              <w:ind w:left="0"/>
            </w:pPr>
            <w:r>
              <w:t>String</w:t>
            </w:r>
          </w:p>
        </w:tc>
        <w:tc>
          <w:tcPr>
            <w:tcW w:w="6160" w:type="dxa"/>
          </w:tcPr>
          <w:p w:rsidR="004F375E" w:rsidRDefault="004F375E" w:rsidP="004F375E">
            <w:pPr>
              <w:pStyle w:val="BodyText"/>
              <w:ind w:left="0"/>
            </w:pPr>
            <w:r>
              <w:t>The users answer to the dynamic form question</w:t>
            </w:r>
          </w:p>
        </w:tc>
      </w:tr>
    </w:tbl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DD4BAB" w:rsidRDefault="00DD4BAB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Default="00C33554" w:rsidP="0045642D">
      <w:pPr>
        <w:pStyle w:val="ListParagraph"/>
        <w:widowControl/>
        <w:spacing w:line="240" w:lineRule="auto"/>
        <w:ind w:left="630"/>
        <w:rPr>
          <w:rFonts w:ascii="Arial" w:hAnsi="Arial"/>
          <w:b/>
          <w:sz w:val="28"/>
        </w:rPr>
      </w:pPr>
    </w:p>
    <w:p w:rsidR="00C33554" w:rsidRPr="00286FD3" w:rsidRDefault="00C33554" w:rsidP="00286FD3">
      <w:pPr>
        <w:widowControl/>
        <w:spacing w:line="240" w:lineRule="auto"/>
        <w:rPr>
          <w:rFonts w:ascii="Arial" w:hAnsi="Arial"/>
          <w:b/>
          <w:sz w:val="28"/>
        </w:rPr>
      </w:pPr>
    </w:p>
    <w:p w:rsidR="00866A1E" w:rsidRDefault="00166FB8" w:rsidP="00166FB8">
      <w:pPr>
        <w:pStyle w:val="Heading1"/>
      </w:pPr>
      <w:bookmarkStart w:id="8" w:name="_Toc435750987"/>
      <w:r>
        <w:lastRenderedPageBreak/>
        <w:t>Entity Class Diagram</w:t>
      </w:r>
      <w:bookmarkEnd w:id="8"/>
    </w:p>
    <w:p w:rsidR="00166FB8" w:rsidRDefault="00166FB8" w:rsidP="00166FB8"/>
    <w:p w:rsidR="00166FB8" w:rsidRDefault="00E6514B" w:rsidP="00166FB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242175" cy="3177540"/>
            <wp:effectExtent l="0" t="6032" r="0" b="0"/>
            <wp:wrapTight wrapText="bothSides">
              <wp:wrapPolygon edited="0">
                <wp:start x="21604" y="-358"/>
                <wp:lineTo x="14323" y="-265"/>
                <wp:lineTo x="10680" y="-348"/>
                <wp:lineTo x="670" y="-189"/>
                <wp:lineTo x="-6" y="10007"/>
                <wp:lineTo x="-3" y="10136"/>
                <wp:lineTo x="-6" y="19862"/>
                <wp:lineTo x="-3" y="19991"/>
                <wp:lineTo x="38" y="21802"/>
                <wp:lineTo x="5727" y="21770"/>
                <wp:lineTo x="6647" y="22179"/>
                <wp:lineTo x="11198" y="22153"/>
                <wp:lineTo x="18475" y="21931"/>
                <wp:lineTo x="22107" y="21497"/>
                <wp:lineTo x="21645" y="1452"/>
                <wp:lineTo x="21604" y="-35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6FB8" w:rsidRPr="00166FB8" w:rsidRDefault="00166FB8" w:rsidP="00166FB8"/>
    <w:sectPr w:rsidR="00166FB8" w:rsidRPr="00166FB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575" w:rsidRDefault="00AD1575" w:rsidP="004F375E">
      <w:pPr>
        <w:spacing w:line="240" w:lineRule="auto"/>
      </w:pPr>
      <w:r>
        <w:separator/>
      </w:r>
    </w:p>
  </w:endnote>
  <w:endnote w:type="continuationSeparator" w:id="0">
    <w:p w:rsidR="00AD1575" w:rsidRDefault="00AD1575" w:rsidP="004F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75E" w:rsidRDefault="004F37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37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 w:rsidP="00A64C6F">
          <w:pPr>
            <w:jc w:val="center"/>
          </w:pPr>
          <w:r>
            <w:sym w:font="Symbol" w:char="F0D3"/>
          </w:r>
          <w:r w:rsidR="00C2510F">
            <w:rPr>
              <w:i/>
              <w:iCs/>
            </w:rPr>
            <w:t>Andrew Black</w:t>
          </w:r>
          <w:r>
            <w:t>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375E" w:rsidRDefault="004F37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F0D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4F375E" w:rsidRDefault="004F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575" w:rsidRDefault="00AD1575" w:rsidP="004F375E">
      <w:pPr>
        <w:spacing w:line="240" w:lineRule="auto"/>
      </w:pPr>
      <w:r>
        <w:separator/>
      </w:r>
    </w:p>
  </w:footnote>
  <w:footnote w:type="continuationSeparator" w:id="0">
    <w:p w:rsidR="00AD1575" w:rsidRDefault="00AD1575" w:rsidP="004F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rPr>
        <w:sz w:val="24"/>
      </w:rPr>
    </w:pPr>
  </w:p>
  <w:p w:rsidR="004F375E" w:rsidRDefault="004F375E">
    <w:pPr>
      <w:pBdr>
        <w:top w:val="single" w:sz="6" w:space="1" w:color="auto"/>
      </w:pBdr>
      <w:rPr>
        <w:sz w:val="24"/>
      </w:rPr>
    </w:pPr>
  </w:p>
  <w:p w:rsidR="004F375E" w:rsidRDefault="004F375E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SE3352a: Software Requirements and Analysis</w:t>
    </w:r>
  </w:p>
  <w:p w:rsidR="004F375E" w:rsidRDefault="004F375E">
    <w:pPr>
      <w:pBdr>
        <w:bottom w:val="single" w:sz="6" w:space="1" w:color="auto"/>
      </w:pBdr>
      <w:jc w:val="right"/>
      <w:rPr>
        <w:sz w:val="24"/>
      </w:rPr>
    </w:pPr>
  </w:p>
  <w:p w:rsidR="004F375E" w:rsidRDefault="004F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F375E">
      <w:tc>
        <w:tcPr>
          <w:tcW w:w="6379" w:type="dxa"/>
        </w:tcPr>
        <w:p w:rsidR="004F375E" w:rsidRDefault="004F375E" w:rsidP="00CF3293">
          <w:r>
            <w:t>SE3352a: Software Requirements and Analysis</w:t>
          </w:r>
        </w:p>
      </w:tc>
      <w:tc>
        <w:tcPr>
          <w:tcW w:w="3179" w:type="dxa"/>
        </w:tcPr>
        <w:p w:rsidR="004F375E" w:rsidRDefault="00C33554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November</w:t>
          </w:r>
          <w:r w:rsidR="005B2F84">
            <w:t xml:space="preserve"> </w:t>
          </w:r>
          <w:r>
            <w:t xml:space="preserve"> 30</w:t>
          </w:r>
          <w:r w:rsidR="005B2F84">
            <w:t>,</w:t>
          </w:r>
          <w:r>
            <w:t xml:space="preserve"> </w:t>
          </w:r>
          <w:r w:rsidR="004F375E">
            <w:t>Fall 2017</w:t>
          </w:r>
        </w:p>
      </w:tc>
    </w:tr>
    <w:tr w:rsidR="004F375E">
      <w:tc>
        <w:tcPr>
          <w:tcW w:w="6379" w:type="dxa"/>
        </w:tcPr>
        <w:p w:rsidR="004F375E" w:rsidRDefault="004F375E" w:rsidP="0032440B">
          <w:fldSimple w:instr=" TITLE  \* MERGEFORMAT ">
            <w:r>
              <w:t>Assignment Workbook</w:t>
            </w:r>
          </w:fldSimple>
        </w:p>
      </w:tc>
      <w:tc>
        <w:tcPr>
          <w:tcW w:w="3179" w:type="dxa"/>
        </w:tcPr>
        <w:p w:rsidR="004F375E" w:rsidRDefault="004F375E" w:rsidP="00CF3293">
          <w:r>
            <w:t xml:space="preserve">  Issue Date: November  20, 2017</w:t>
          </w:r>
        </w:p>
      </w:tc>
    </w:tr>
    <w:tr w:rsidR="004F375E">
      <w:tc>
        <w:tcPr>
          <w:tcW w:w="9558" w:type="dxa"/>
          <w:gridSpan w:val="2"/>
        </w:tcPr>
        <w:p w:rsidR="004F375E" w:rsidRDefault="004F375E" w:rsidP="0032440B">
          <w:fldSimple w:instr=" FILENAME  \* MERGEFORMAT ">
            <w:r w:rsidR="00C33554">
              <w:rPr>
                <w:noProof/>
              </w:rPr>
              <w:t>ablack65</w:t>
            </w:r>
            <w:r>
              <w:rPr>
                <w:noProof/>
              </w:rPr>
              <w:t>_SE3352_Workbook.docx</w:t>
            </w:r>
          </w:fldSimple>
        </w:p>
      </w:tc>
    </w:tr>
  </w:tbl>
  <w:p w:rsidR="004F375E" w:rsidRDefault="004F37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75E" w:rsidRDefault="004F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936C7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E236D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25B9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57A4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63EF7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1D0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305E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47F0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74C1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D0CE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9CC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23EA1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3F31CA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633FE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04424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E2C9B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7"/>
  </w:num>
  <w:num w:numId="9">
    <w:abstractNumId w:val="13"/>
  </w:num>
  <w:num w:numId="10">
    <w:abstractNumId w:val="17"/>
  </w:num>
  <w:num w:numId="11">
    <w:abstractNumId w:val="8"/>
  </w:num>
  <w:num w:numId="12">
    <w:abstractNumId w:val="15"/>
  </w:num>
  <w:num w:numId="13">
    <w:abstractNumId w:val="4"/>
  </w:num>
  <w:num w:numId="14">
    <w:abstractNumId w:val="12"/>
  </w:num>
  <w:num w:numId="15">
    <w:abstractNumId w:val="9"/>
  </w:num>
  <w:num w:numId="16">
    <w:abstractNumId w:val="2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16137"/>
    <w:rsid w:val="000A5293"/>
    <w:rsid w:val="000D20EC"/>
    <w:rsid w:val="000E3F19"/>
    <w:rsid w:val="000F0DFF"/>
    <w:rsid w:val="00166FB8"/>
    <w:rsid w:val="001A0738"/>
    <w:rsid w:val="001B3167"/>
    <w:rsid w:val="001E2CEE"/>
    <w:rsid w:val="002153E0"/>
    <w:rsid w:val="00220759"/>
    <w:rsid w:val="002209F7"/>
    <w:rsid w:val="00226382"/>
    <w:rsid w:val="00286FD3"/>
    <w:rsid w:val="002A4E7C"/>
    <w:rsid w:val="002B0623"/>
    <w:rsid w:val="002B3906"/>
    <w:rsid w:val="002E02C6"/>
    <w:rsid w:val="00307C1B"/>
    <w:rsid w:val="0032440B"/>
    <w:rsid w:val="00344E20"/>
    <w:rsid w:val="00346CC2"/>
    <w:rsid w:val="0036534A"/>
    <w:rsid w:val="003804BA"/>
    <w:rsid w:val="00385B9C"/>
    <w:rsid w:val="003F5E3F"/>
    <w:rsid w:val="00434CF4"/>
    <w:rsid w:val="0045642D"/>
    <w:rsid w:val="004673FE"/>
    <w:rsid w:val="00473B8E"/>
    <w:rsid w:val="00486541"/>
    <w:rsid w:val="004D5BA8"/>
    <w:rsid w:val="004F2899"/>
    <w:rsid w:val="004F374B"/>
    <w:rsid w:val="004F375E"/>
    <w:rsid w:val="00523174"/>
    <w:rsid w:val="005B2F84"/>
    <w:rsid w:val="00622973"/>
    <w:rsid w:val="00663C07"/>
    <w:rsid w:val="006D08C6"/>
    <w:rsid w:val="006D43AD"/>
    <w:rsid w:val="00740FC9"/>
    <w:rsid w:val="00777F55"/>
    <w:rsid w:val="007A77F1"/>
    <w:rsid w:val="00837500"/>
    <w:rsid w:val="00866A1E"/>
    <w:rsid w:val="00895049"/>
    <w:rsid w:val="008D552C"/>
    <w:rsid w:val="008E67BF"/>
    <w:rsid w:val="009039FA"/>
    <w:rsid w:val="00910B37"/>
    <w:rsid w:val="009238EB"/>
    <w:rsid w:val="00967A6C"/>
    <w:rsid w:val="00A014A9"/>
    <w:rsid w:val="00A64C6F"/>
    <w:rsid w:val="00A93099"/>
    <w:rsid w:val="00AA1A02"/>
    <w:rsid w:val="00AD1575"/>
    <w:rsid w:val="00AE6DAB"/>
    <w:rsid w:val="00AF7A96"/>
    <w:rsid w:val="00B11D01"/>
    <w:rsid w:val="00B25177"/>
    <w:rsid w:val="00B8578F"/>
    <w:rsid w:val="00B95BAF"/>
    <w:rsid w:val="00C2510F"/>
    <w:rsid w:val="00C33554"/>
    <w:rsid w:val="00C8263F"/>
    <w:rsid w:val="00CA409B"/>
    <w:rsid w:val="00CF3293"/>
    <w:rsid w:val="00D629AA"/>
    <w:rsid w:val="00DB6343"/>
    <w:rsid w:val="00DC3683"/>
    <w:rsid w:val="00DD4BAB"/>
    <w:rsid w:val="00DF3B8D"/>
    <w:rsid w:val="00E502A2"/>
    <w:rsid w:val="00E54B6C"/>
    <w:rsid w:val="00E6514B"/>
    <w:rsid w:val="00E72186"/>
    <w:rsid w:val="00E820B7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97006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791DB-E162-40A5-80DA-F2E04B9C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</Template>
  <TotalTime>414</TotalTime>
  <Pages>9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Andrew Black</cp:lastModifiedBy>
  <cp:revision>34</cp:revision>
  <cp:lastPrinted>1999-05-24T19:06:00Z</cp:lastPrinted>
  <dcterms:created xsi:type="dcterms:W3CDTF">2014-02-01T06:40:00Z</dcterms:created>
  <dcterms:modified xsi:type="dcterms:W3CDTF">2017-11-30T20:57:00Z</dcterms:modified>
</cp:coreProperties>
</file>