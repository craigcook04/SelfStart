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335" w:rsidRDefault="00094F27">
      <w:pPr>
        <w:pStyle w:val="Title"/>
        <w:jc w:val="right"/>
      </w:pPr>
      <w:r>
        <w:t>Loop Solutions Inc.</w:t>
      </w:r>
    </w:p>
    <w:p w:rsidR="00655335" w:rsidRDefault="001F4BA7">
      <w:pPr>
        <w:pStyle w:val="Title"/>
        <w:jc w:val="right"/>
      </w:pPr>
      <w:fldSimple w:instr=" TITLE  \* MERGEFORMAT ">
        <w:r w:rsidR="00141B66">
          <w:t>Modern Software Requirements Specification</w:t>
        </w:r>
      </w:fldSimple>
    </w:p>
    <w:p w:rsidR="00655335" w:rsidRDefault="00655335" w:rsidP="00813FC0">
      <w:pPr>
        <w:pStyle w:val="Title"/>
        <w:jc w:val="right"/>
      </w:pPr>
      <w:r>
        <w:t xml:space="preserve">For </w:t>
      </w:r>
      <w:r w:rsidR="001F519C">
        <w:t>Self Start</w:t>
      </w:r>
      <w:r w:rsidR="002B0E40">
        <w:t xml:space="preserve"> System</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RequisitePro\Outlines\ rup_srs.dot.]</w:t>
      </w: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r w:rsidR="00F31655">
              <w:t>09/11</w:t>
            </w:r>
            <w:r w:rsidR="001740B8">
              <w:t>/2017</w:t>
            </w:r>
            <w:r>
              <w:t>&gt;</w:t>
            </w:r>
          </w:p>
        </w:tc>
        <w:tc>
          <w:tcPr>
            <w:tcW w:w="1152" w:type="dxa"/>
          </w:tcPr>
          <w:p w:rsidR="00655335" w:rsidRDefault="001740B8">
            <w:pPr>
              <w:pStyle w:val="Tabletext"/>
            </w:pPr>
            <w:r>
              <w:t>&lt;1.0</w:t>
            </w:r>
            <w:r w:rsidR="00655335">
              <w:t>&gt;</w:t>
            </w:r>
          </w:p>
        </w:tc>
        <w:tc>
          <w:tcPr>
            <w:tcW w:w="3744" w:type="dxa"/>
          </w:tcPr>
          <w:p w:rsidR="00655335" w:rsidRDefault="001740B8">
            <w:pPr>
              <w:pStyle w:val="Tabletext"/>
            </w:pPr>
            <w:r>
              <w:t>Created UML Use Case Diagram with group</w:t>
            </w:r>
          </w:p>
        </w:tc>
        <w:tc>
          <w:tcPr>
            <w:tcW w:w="2304" w:type="dxa"/>
          </w:tcPr>
          <w:p w:rsidR="00655335" w:rsidRDefault="00094F27">
            <w:pPr>
              <w:pStyle w:val="Tabletext"/>
            </w:pPr>
            <w:r>
              <w:t>Everyone</w:t>
            </w:r>
          </w:p>
        </w:tc>
      </w:tr>
      <w:tr w:rsidR="00655335">
        <w:tc>
          <w:tcPr>
            <w:tcW w:w="2304" w:type="dxa"/>
          </w:tcPr>
          <w:p w:rsidR="00655335" w:rsidRDefault="00F31655">
            <w:pPr>
              <w:pStyle w:val="Tabletext"/>
            </w:pPr>
            <w:r>
              <w:t>&lt;14/11</w:t>
            </w:r>
            <w:r w:rsidR="000B3839">
              <w:t>/2017&gt;</w:t>
            </w:r>
          </w:p>
        </w:tc>
        <w:tc>
          <w:tcPr>
            <w:tcW w:w="1152" w:type="dxa"/>
          </w:tcPr>
          <w:p w:rsidR="00655335" w:rsidRDefault="000B3839">
            <w:pPr>
              <w:pStyle w:val="Tabletext"/>
            </w:pPr>
            <w:r>
              <w:t>&lt;1.1&gt;</w:t>
            </w:r>
          </w:p>
        </w:tc>
        <w:tc>
          <w:tcPr>
            <w:tcW w:w="3744" w:type="dxa"/>
          </w:tcPr>
          <w:p w:rsidR="00655335" w:rsidRDefault="000B3839">
            <w:pPr>
              <w:pStyle w:val="Tabletext"/>
            </w:pPr>
            <w:r>
              <w:t>Updated Use Cases and Use Case Diagram</w:t>
            </w:r>
          </w:p>
        </w:tc>
        <w:tc>
          <w:tcPr>
            <w:tcW w:w="2304" w:type="dxa"/>
          </w:tcPr>
          <w:p w:rsidR="00655335" w:rsidRDefault="000B3839">
            <w:pPr>
              <w:pStyle w:val="Tabletext"/>
            </w:pPr>
            <w:r>
              <w:t>Everyone</w:t>
            </w:r>
          </w:p>
        </w:tc>
      </w:tr>
      <w:tr w:rsidR="00655335">
        <w:tc>
          <w:tcPr>
            <w:tcW w:w="2304" w:type="dxa"/>
          </w:tcPr>
          <w:p w:rsidR="00655335" w:rsidRDefault="00F31655">
            <w:pPr>
              <w:pStyle w:val="Tabletext"/>
            </w:pPr>
            <w:r>
              <w:t>&lt;15/11/2017&gt;</w:t>
            </w:r>
          </w:p>
        </w:tc>
        <w:tc>
          <w:tcPr>
            <w:tcW w:w="1152" w:type="dxa"/>
          </w:tcPr>
          <w:p w:rsidR="00655335" w:rsidRDefault="00F31655">
            <w:pPr>
              <w:pStyle w:val="Tabletext"/>
            </w:pPr>
            <w:r>
              <w:t>&lt;1.2&gt;</w:t>
            </w:r>
          </w:p>
        </w:tc>
        <w:tc>
          <w:tcPr>
            <w:tcW w:w="3744" w:type="dxa"/>
          </w:tcPr>
          <w:p w:rsidR="00655335" w:rsidRDefault="00F31655">
            <w:pPr>
              <w:pStyle w:val="Tabletext"/>
            </w:pPr>
            <w:r>
              <w:t>Finished the Actor, Use Case descriptions</w:t>
            </w:r>
          </w:p>
        </w:tc>
        <w:tc>
          <w:tcPr>
            <w:tcW w:w="2304" w:type="dxa"/>
          </w:tcPr>
          <w:p w:rsidR="00655335" w:rsidRDefault="00F31655">
            <w:pPr>
              <w:pStyle w:val="Tabletext"/>
            </w:pPr>
            <w:r>
              <w:t>Everyone</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655335" w:rsidRDefault="00655335">
      <w:pPr>
        <w:pStyle w:val="Heading2"/>
      </w:pPr>
      <w:bookmarkStart w:id="2" w:name="_Toc455818117"/>
      <w:bookmarkStart w:id="3" w:name="_Toc465558692"/>
      <w:r>
        <w:t>Purpose</w:t>
      </w:r>
      <w:bookmarkEnd w:id="2"/>
      <w:bookmarkEnd w:id="3"/>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655335" w:rsidRDefault="00655335">
      <w:pPr>
        <w:pStyle w:val="Heading2"/>
      </w:pPr>
      <w:bookmarkStart w:id="4" w:name="_Toc455818118"/>
      <w:bookmarkStart w:id="5" w:name="_Toc465558693"/>
      <w:r>
        <w:t>Scope</w:t>
      </w:r>
      <w:bookmarkEnd w:id="4"/>
      <w:bookmarkEnd w:id="5"/>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6" w:name="_Toc455818119"/>
      <w:bookmarkStart w:id="7" w:name="_Toc465558694"/>
      <w:r>
        <w:t>Definitions, Acronyms and Abbreviations</w:t>
      </w:r>
      <w:bookmarkEnd w:id="6"/>
      <w:bookmarkEnd w:id="7"/>
    </w:p>
    <w:tbl>
      <w:tblPr>
        <w:tblStyle w:val="TableGrid"/>
        <w:tblW w:w="0" w:type="auto"/>
        <w:tblInd w:w="720" w:type="dxa"/>
        <w:tblLook w:val="04A0" w:firstRow="1" w:lastRow="0" w:firstColumn="1" w:lastColumn="0" w:noHBand="0" w:noVBand="1"/>
      </w:tblPr>
      <w:tblGrid>
        <w:gridCol w:w="1798"/>
        <w:gridCol w:w="7058"/>
      </w:tblGrid>
      <w:tr w:rsidR="002C07F6" w:rsidTr="002C07F6">
        <w:tc>
          <w:tcPr>
            <w:tcW w:w="1798" w:type="dxa"/>
          </w:tcPr>
          <w:p w:rsidR="002C07F6" w:rsidRPr="002C07F6" w:rsidRDefault="002C07F6" w:rsidP="002C07F6">
            <w:pPr>
              <w:rPr>
                <w:b/>
              </w:rPr>
            </w:pPr>
            <w:r>
              <w:rPr>
                <w:b/>
              </w:rPr>
              <w:t>Term</w:t>
            </w:r>
          </w:p>
        </w:tc>
        <w:tc>
          <w:tcPr>
            <w:tcW w:w="7058" w:type="dxa"/>
          </w:tcPr>
          <w:p w:rsidR="002C07F6" w:rsidRPr="002C07F6" w:rsidRDefault="002C07F6" w:rsidP="002C07F6">
            <w:pPr>
              <w:rPr>
                <w:b/>
              </w:rPr>
            </w:pPr>
            <w:r>
              <w:rPr>
                <w:b/>
              </w:rPr>
              <w:t>Definition</w:t>
            </w:r>
          </w:p>
        </w:tc>
      </w:tr>
      <w:tr w:rsidR="002C07F6" w:rsidTr="002C07F6">
        <w:tc>
          <w:tcPr>
            <w:tcW w:w="1798" w:type="dxa"/>
          </w:tcPr>
          <w:p w:rsidR="002C07F6" w:rsidRPr="002C07F6" w:rsidRDefault="002C07F6" w:rsidP="002C07F6">
            <w:r>
              <w:t>SRS</w:t>
            </w:r>
          </w:p>
        </w:tc>
        <w:tc>
          <w:tcPr>
            <w:tcW w:w="7058" w:type="dxa"/>
          </w:tcPr>
          <w:p w:rsidR="002C07F6" w:rsidRDefault="002C07F6" w:rsidP="002C07F6">
            <w:r>
              <w:t xml:space="preserve">Software Requirements Sepcification. </w:t>
            </w:r>
            <w:bookmarkStart w:id="8" w:name="_GoBack"/>
            <w:bookmarkEnd w:id="8"/>
          </w:p>
        </w:tc>
      </w:tr>
      <w:tr w:rsidR="002C07F6" w:rsidTr="002C07F6">
        <w:tc>
          <w:tcPr>
            <w:tcW w:w="1798" w:type="dxa"/>
          </w:tcPr>
          <w:p w:rsidR="002C07F6" w:rsidRDefault="002C07F6" w:rsidP="002C07F6"/>
        </w:tc>
        <w:tc>
          <w:tcPr>
            <w:tcW w:w="7058" w:type="dxa"/>
          </w:tcPr>
          <w:p w:rsidR="002C07F6" w:rsidRDefault="002C07F6" w:rsidP="002C07F6"/>
        </w:tc>
      </w:tr>
      <w:tr w:rsidR="002C07F6" w:rsidTr="002C07F6">
        <w:tc>
          <w:tcPr>
            <w:tcW w:w="1798" w:type="dxa"/>
          </w:tcPr>
          <w:p w:rsidR="002C07F6" w:rsidRDefault="002C07F6" w:rsidP="002C07F6"/>
        </w:tc>
        <w:tc>
          <w:tcPr>
            <w:tcW w:w="7058" w:type="dxa"/>
          </w:tcPr>
          <w:p w:rsidR="002C07F6" w:rsidRDefault="002C07F6" w:rsidP="002C07F6"/>
        </w:tc>
      </w:tr>
      <w:tr w:rsidR="002C07F6" w:rsidTr="002C07F6">
        <w:tc>
          <w:tcPr>
            <w:tcW w:w="1798" w:type="dxa"/>
          </w:tcPr>
          <w:p w:rsidR="002C07F6" w:rsidRDefault="002C07F6" w:rsidP="002C07F6"/>
        </w:tc>
        <w:tc>
          <w:tcPr>
            <w:tcW w:w="7058" w:type="dxa"/>
          </w:tcPr>
          <w:p w:rsidR="002C07F6" w:rsidRDefault="002C07F6" w:rsidP="002C07F6"/>
        </w:tc>
      </w:tr>
      <w:tr w:rsidR="002C07F6" w:rsidTr="002C07F6">
        <w:tc>
          <w:tcPr>
            <w:tcW w:w="1798" w:type="dxa"/>
          </w:tcPr>
          <w:p w:rsidR="002C07F6" w:rsidRDefault="002C07F6" w:rsidP="002C07F6"/>
        </w:tc>
        <w:tc>
          <w:tcPr>
            <w:tcW w:w="7058" w:type="dxa"/>
          </w:tcPr>
          <w:p w:rsidR="002C07F6" w:rsidRDefault="002C07F6" w:rsidP="002C07F6"/>
        </w:tc>
      </w:tr>
      <w:tr w:rsidR="002C07F6" w:rsidTr="002C07F6">
        <w:tc>
          <w:tcPr>
            <w:tcW w:w="1798" w:type="dxa"/>
          </w:tcPr>
          <w:p w:rsidR="002C07F6" w:rsidRDefault="002C07F6" w:rsidP="002C07F6"/>
        </w:tc>
        <w:tc>
          <w:tcPr>
            <w:tcW w:w="7058" w:type="dxa"/>
          </w:tcPr>
          <w:p w:rsidR="002C07F6" w:rsidRDefault="002C07F6" w:rsidP="002C07F6"/>
        </w:tc>
      </w:tr>
    </w:tbl>
    <w:p w:rsidR="002C07F6" w:rsidRPr="002C07F6" w:rsidRDefault="002C07F6" w:rsidP="002C07F6">
      <w:pPr>
        <w:ind w:left="720"/>
      </w:pPr>
    </w:p>
    <w:p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9" w:name="_Toc455818120"/>
      <w:bookmarkStart w:id="10" w:name="_Toc465558695"/>
      <w:r>
        <w:t>References</w:t>
      </w:r>
      <w:bookmarkEnd w:id="9"/>
      <w:bookmarkEnd w:id="10"/>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1" w:name="_Toc455818121"/>
      <w:bookmarkStart w:id="12" w:name="_Toc465558696"/>
      <w:r>
        <w:t>Overview</w:t>
      </w:r>
      <w:bookmarkEnd w:id="11"/>
      <w:bookmarkEnd w:id="12"/>
    </w:p>
    <w:p w:rsidR="00655335" w:rsidRDefault="00655335">
      <w:pPr>
        <w:pStyle w:val="InfoBlue"/>
      </w:pPr>
      <w:r>
        <w:t>[This subsection should describe what the rest of the Modern SRS contains and explain how the Modern SRS is organized.]</w:t>
      </w:r>
    </w:p>
    <w:p w:rsidR="00655335" w:rsidRDefault="00655335">
      <w:pPr>
        <w:pStyle w:val="Heading1"/>
      </w:pPr>
      <w:bookmarkStart w:id="13" w:name="_Toc455818122"/>
      <w:bookmarkStart w:id="14" w:name="_Toc465558697"/>
      <w:r>
        <w:t>Overall Description</w:t>
      </w:r>
      <w:bookmarkEnd w:id="13"/>
      <w:bookmarkEnd w:id="14"/>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5" w:name="_Toc455818123"/>
      <w:bookmarkStart w:id="16" w:name="_Toc465558698"/>
      <w:r>
        <w:t>Use-Case Model Survey</w:t>
      </w:r>
      <w:bookmarkEnd w:id="15"/>
      <w:bookmarkEnd w:id="16"/>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w:t>
      </w:r>
      <w:r>
        <w:lastRenderedPageBreak/>
        <w:t>actors there are in the model. If you are using packages, the document shows the model structure hierarchically.]</w:t>
      </w:r>
      <w:r w:rsidR="00F972E1">
        <w:t xml:space="preserve"> </w:t>
      </w:r>
    </w:p>
    <w:p w:rsidR="00655335" w:rsidRDefault="00655335">
      <w:pPr>
        <w:pStyle w:val="Heading3"/>
      </w:pPr>
      <w:bookmarkStart w:id="17" w:name="_Toc465558699"/>
      <w:r>
        <w:t>Introduction</w:t>
      </w:r>
      <w:bookmarkEnd w:id="17"/>
    </w:p>
    <w:p w:rsidR="00655335" w:rsidRDefault="00655335">
      <w:pPr>
        <w:pStyle w:val="InfoBlue"/>
      </w:pPr>
      <w:r>
        <w:t>[Introduction to the use-case model.]</w:t>
      </w:r>
    </w:p>
    <w:p w:rsidR="00655335" w:rsidRDefault="00655335">
      <w:pPr>
        <w:pStyle w:val="Heading3"/>
      </w:pPr>
      <w:bookmarkStart w:id="18" w:name="_Toc465558700"/>
      <w:r>
        <w:t>Survey Description</w:t>
      </w:r>
      <w:bookmarkEnd w:id="18"/>
    </w:p>
    <w:p w:rsidR="00655335" w:rsidRDefault="00655335">
      <w:pPr>
        <w:pStyle w:val="InfoBlue"/>
      </w:pPr>
      <w:r>
        <w:t>[Survey description of the use-case model.]</w:t>
      </w:r>
    </w:p>
    <w:p w:rsidR="00655335" w:rsidRDefault="00655335">
      <w:pPr>
        <w:pStyle w:val="Heading3"/>
      </w:pPr>
      <w:bookmarkStart w:id="19" w:name="_Toc465558701"/>
      <w:r>
        <w:t>Use-Case Model Hierarchy</w:t>
      </w:r>
      <w:bookmarkEnd w:id="19"/>
      <w:r>
        <w:t xml:space="preserve"> </w:t>
      </w:r>
    </w:p>
    <w:tbl>
      <w:tblPr>
        <w:tblStyle w:val="TableGrid"/>
        <w:tblW w:w="0" w:type="auto"/>
        <w:tblInd w:w="720" w:type="dxa"/>
        <w:tblLook w:val="04A0" w:firstRow="1" w:lastRow="0" w:firstColumn="1" w:lastColumn="0" w:noHBand="0" w:noVBand="1"/>
      </w:tblPr>
      <w:tblGrid>
        <w:gridCol w:w="2932"/>
        <w:gridCol w:w="5924"/>
      </w:tblGrid>
      <w:tr w:rsidR="00A85F91" w:rsidTr="00A13856">
        <w:tc>
          <w:tcPr>
            <w:tcW w:w="2932" w:type="dxa"/>
          </w:tcPr>
          <w:p w:rsidR="00A85F91" w:rsidRPr="00774625" w:rsidRDefault="00A85F91" w:rsidP="0038340E">
            <w:pPr>
              <w:rPr>
                <w:b/>
              </w:rPr>
            </w:pPr>
            <w:r>
              <w:rPr>
                <w:b/>
              </w:rPr>
              <w:t>Actors</w:t>
            </w:r>
          </w:p>
        </w:tc>
        <w:tc>
          <w:tcPr>
            <w:tcW w:w="5924" w:type="dxa"/>
          </w:tcPr>
          <w:p w:rsidR="00A85F91" w:rsidRPr="00774625" w:rsidRDefault="00A85F91" w:rsidP="0038340E">
            <w:pPr>
              <w:rPr>
                <w:b/>
              </w:rPr>
            </w:pPr>
            <w:r>
              <w:rPr>
                <w:b/>
              </w:rPr>
              <w:t>Descriptions</w:t>
            </w:r>
          </w:p>
        </w:tc>
      </w:tr>
      <w:tr w:rsidR="00A85F91" w:rsidTr="00A13856">
        <w:tc>
          <w:tcPr>
            <w:tcW w:w="2932" w:type="dxa"/>
          </w:tcPr>
          <w:p w:rsidR="00A85F91" w:rsidRDefault="00A85F91" w:rsidP="0038340E">
            <w:r>
              <w:t>User</w:t>
            </w:r>
          </w:p>
        </w:tc>
        <w:tc>
          <w:tcPr>
            <w:tcW w:w="5924" w:type="dxa"/>
          </w:tcPr>
          <w:p w:rsidR="00A85F91" w:rsidRDefault="006B4D12" w:rsidP="0038340E">
            <w:r>
              <w:t>The User utilizes the system in-order to receive their desired medical assistance via a Physiotherapist.</w:t>
            </w:r>
          </w:p>
        </w:tc>
      </w:tr>
      <w:tr w:rsidR="00A85F91" w:rsidTr="00A13856">
        <w:tc>
          <w:tcPr>
            <w:tcW w:w="2932" w:type="dxa"/>
          </w:tcPr>
          <w:p w:rsidR="00A85F91" w:rsidRDefault="00A85F91" w:rsidP="0038340E">
            <w:r>
              <w:t>Administrator</w:t>
            </w:r>
          </w:p>
        </w:tc>
        <w:tc>
          <w:tcPr>
            <w:tcW w:w="5924" w:type="dxa"/>
          </w:tcPr>
          <w:p w:rsidR="00A85F91" w:rsidRDefault="006B4D12" w:rsidP="0038340E">
            <w:r>
              <w:t xml:space="preserve">The Administrator maintain User and Physiotherapist accounts within the system as well as </w:t>
            </w:r>
            <w:r w:rsidR="00A31975">
              <w:t>make relevant changes to the dynamic forms within Self Start</w:t>
            </w:r>
          </w:p>
        </w:tc>
      </w:tr>
      <w:tr w:rsidR="00A85F91" w:rsidTr="00A13856">
        <w:tc>
          <w:tcPr>
            <w:tcW w:w="2932" w:type="dxa"/>
          </w:tcPr>
          <w:p w:rsidR="00A85F91" w:rsidRDefault="00A85F91" w:rsidP="0038340E">
            <w:r>
              <w:t>Physiotherapist</w:t>
            </w:r>
          </w:p>
        </w:tc>
        <w:tc>
          <w:tcPr>
            <w:tcW w:w="5924" w:type="dxa"/>
          </w:tcPr>
          <w:p w:rsidR="00A85F91" w:rsidRDefault="00A31975" w:rsidP="0038340E">
            <w:r>
              <w:t>The Physiotherapist utilizes the system in order to communicate, treat and store about their patients.</w:t>
            </w:r>
          </w:p>
        </w:tc>
      </w:tr>
    </w:tbl>
    <w:p w:rsidR="00A85F91" w:rsidRDefault="00A85F91" w:rsidP="00A85F91">
      <w:pPr>
        <w:ind w:left="720"/>
      </w:pPr>
    </w:p>
    <w:tbl>
      <w:tblPr>
        <w:tblStyle w:val="TableGrid"/>
        <w:tblW w:w="0" w:type="auto"/>
        <w:tblInd w:w="720" w:type="dxa"/>
        <w:tblLook w:val="04A0" w:firstRow="1" w:lastRow="0" w:firstColumn="1" w:lastColumn="0" w:noHBand="0" w:noVBand="1"/>
      </w:tblPr>
      <w:tblGrid>
        <w:gridCol w:w="2932"/>
        <w:gridCol w:w="5924"/>
      </w:tblGrid>
      <w:tr w:rsidR="0065736A" w:rsidTr="00CA6466">
        <w:tc>
          <w:tcPr>
            <w:tcW w:w="2932" w:type="dxa"/>
          </w:tcPr>
          <w:p w:rsidR="00E02676" w:rsidRPr="0065736A" w:rsidRDefault="0065736A" w:rsidP="001740B8">
            <w:pPr>
              <w:rPr>
                <w:b/>
              </w:rPr>
            </w:pPr>
            <w:r>
              <w:rPr>
                <w:b/>
              </w:rPr>
              <w:t>Use Case</w:t>
            </w:r>
          </w:p>
        </w:tc>
        <w:tc>
          <w:tcPr>
            <w:tcW w:w="5924" w:type="dxa"/>
          </w:tcPr>
          <w:p w:rsidR="00E02676" w:rsidRPr="0065736A" w:rsidRDefault="0065736A" w:rsidP="001740B8">
            <w:pPr>
              <w:rPr>
                <w:b/>
              </w:rPr>
            </w:pPr>
            <w:r>
              <w:rPr>
                <w:b/>
              </w:rPr>
              <w:t>Description</w:t>
            </w:r>
          </w:p>
        </w:tc>
      </w:tr>
      <w:tr w:rsidR="0065736A" w:rsidTr="00CA6466">
        <w:tc>
          <w:tcPr>
            <w:tcW w:w="2932" w:type="dxa"/>
          </w:tcPr>
          <w:p w:rsidR="00E02676" w:rsidRDefault="0065736A" w:rsidP="001740B8">
            <w:r>
              <w:t>ManageDynamicForms</w:t>
            </w:r>
          </w:p>
        </w:tc>
        <w:tc>
          <w:tcPr>
            <w:tcW w:w="5924" w:type="dxa"/>
          </w:tcPr>
          <w:p w:rsidR="00E02676" w:rsidRDefault="00A31975" w:rsidP="001740B8">
            <w:r>
              <w:t>Self Start allows the Administrator to make any required changes to the dynamic forms that exist within the system.</w:t>
            </w:r>
          </w:p>
        </w:tc>
      </w:tr>
      <w:tr w:rsidR="0065736A" w:rsidTr="00CA6466">
        <w:tc>
          <w:tcPr>
            <w:tcW w:w="2932" w:type="dxa"/>
          </w:tcPr>
          <w:p w:rsidR="00E02676" w:rsidRDefault="0065736A" w:rsidP="001740B8">
            <w:r>
              <w:t>ManageAccounts</w:t>
            </w:r>
          </w:p>
        </w:tc>
        <w:tc>
          <w:tcPr>
            <w:tcW w:w="5924" w:type="dxa"/>
          </w:tcPr>
          <w:p w:rsidR="00E02676" w:rsidRDefault="00A31975" w:rsidP="001740B8">
            <w:r>
              <w:t xml:space="preserve">Self Start allows the Administrator to add, edit or delete User or Physiotherapist accounts from the system. The Admin can also reset passwords upon request. </w:t>
            </w:r>
          </w:p>
        </w:tc>
      </w:tr>
      <w:tr w:rsidR="0065736A" w:rsidTr="00CA6466">
        <w:tc>
          <w:tcPr>
            <w:tcW w:w="2932" w:type="dxa"/>
          </w:tcPr>
          <w:p w:rsidR="00E02676" w:rsidRDefault="0065736A" w:rsidP="001740B8">
            <w:r>
              <w:t>ManageExercise</w:t>
            </w:r>
          </w:p>
        </w:tc>
        <w:tc>
          <w:tcPr>
            <w:tcW w:w="5924" w:type="dxa"/>
          </w:tcPr>
          <w:p w:rsidR="00E02676" w:rsidRDefault="00A31975" w:rsidP="001740B8">
            <w:r>
              <w:t>Self Start allows Physiotherapists to add, edit or delete exercise.</w:t>
            </w:r>
          </w:p>
        </w:tc>
      </w:tr>
      <w:tr w:rsidR="0065736A" w:rsidTr="00CA6466">
        <w:tc>
          <w:tcPr>
            <w:tcW w:w="2932" w:type="dxa"/>
          </w:tcPr>
          <w:p w:rsidR="00E02676" w:rsidRDefault="0065736A" w:rsidP="001740B8">
            <w:r>
              <w:t>ManageRehabPlans</w:t>
            </w:r>
          </w:p>
        </w:tc>
        <w:tc>
          <w:tcPr>
            <w:tcW w:w="5924" w:type="dxa"/>
          </w:tcPr>
          <w:p w:rsidR="00E02676" w:rsidRDefault="00A31975" w:rsidP="001740B8">
            <w:r>
              <w:t>Self Start allows Physiotherapists create, edit or delete standard and custom rehab plans.</w:t>
            </w:r>
          </w:p>
        </w:tc>
      </w:tr>
      <w:tr w:rsidR="0065736A" w:rsidTr="00CA6466">
        <w:tc>
          <w:tcPr>
            <w:tcW w:w="2932" w:type="dxa"/>
          </w:tcPr>
          <w:p w:rsidR="00E02676" w:rsidRDefault="0065736A" w:rsidP="001740B8">
            <w:r>
              <w:t>ManageAssessmentTests</w:t>
            </w:r>
          </w:p>
        </w:tc>
        <w:tc>
          <w:tcPr>
            <w:tcW w:w="5924" w:type="dxa"/>
          </w:tcPr>
          <w:p w:rsidR="00E02676" w:rsidRDefault="00A31975" w:rsidP="001740B8">
            <w:r>
              <w:t>Self Start allows Physiotherapists to add, edit or delete assessment tests.</w:t>
            </w:r>
          </w:p>
        </w:tc>
      </w:tr>
      <w:tr w:rsidR="0065736A" w:rsidTr="00CA6466">
        <w:tc>
          <w:tcPr>
            <w:tcW w:w="2932" w:type="dxa"/>
          </w:tcPr>
          <w:p w:rsidR="0065736A" w:rsidRDefault="0065736A" w:rsidP="001740B8">
            <w:r>
              <w:t>AssignExercises/Tests</w:t>
            </w:r>
          </w:p>
        </w:tc>
        <w:tc>
          <w:tcPr>
            <w:tcW w:w="5924" w:type="dxa"/>
          </w:tcPr>
          <w:p w:rsidR="00E02676" w:rsidRDefault="00A31975" w:rsidP="001740B8">
            <w:r>
              <w:t>Self Start allows a Physiotherapist to add exercises and tests to rehab plans and assessment tests.</w:t>
            </w:r>
          </w:p>
        </w:tc>
      </w:tr>
      <w:tr w:rsidR="0065736A" w:rsidTr="00CA6466">
        <w:tc>
          <w:tcPr>
            <w:tcW w:w="2932" w:type="dxa"/>
          </w:tcPr>
          <w:p w:rsidR="0065736A" w:rsidRDefault="0065736A" w:rsidP="001740B8">
            <w:r>
              <w:t>AssignPlans</w:t>
            </w:r>
          </w:p>
        </w:tc>
        <w:tc>
          <w:tcPr>
            <w:tcW w:w="5924" w:type="dxa"/>
          </w:tcPr>
          <w:p w:rsidR="0065736A" w:rsidRDefault="00A31975" w:rsidP="001740B8">
            <w:r>
              <w:t>Self Start allows a Physiotherapist to assign rehab plans and assessment tests to User’s that are assigned to them</w:t>
            </w:r>
          </w:p>
        </w:tc>
      </w:tr>
      <w:tr w:rsidR="0065736A" w:rsidTr="00CA6466">
        <w:tc>
          <w:tcPr>
            <w:tcW w:w="2932" w:type="dxa"/>
          </w:tcPr>
          <w:p w:rsidR="00E02676" w:rsidRDefault="0065736A" w:rsidP="001740B8">
            <w:r>
              <w:t>GenerateAssessmentReport</w:t>
            </w:r>
          </w:p>
        </w:tc>
        <w:tc>
          <w:tcPr>
            <w:tcW w:w="5924" w:type="dxa"/>
          </w:tcPr>
          <w:p w:rsidR="00E02676" w:rsidRDefault="00A31975" w:rsidP="001740B8">
            <w:r>
              <w:t>Self Start allows a Physiotherapist to generate assessment reports about one of their assigned User’s.</w:t>
            </w:r>
          </w:p>
        </w:tc>
      </w:tr>
      <w:tr w:rsidR="0065736A" w:rsidTr="00CA6466">
        <w:tc>
          <w:tcPr>
            <w:tcW w:w="2932" w:type="dxa"/>
          </w:tcPr>
          <w:p w:rsidR="0065736A" w:rsidRDefault="0065736A" w:rsidP="001740B8">
            <w:r>
              <w:t>ManageTreatment</w:t>
            </w:r>
          </w:p>
        </w:tc>
        <w:tc>
          <w:tcPr>
            <w:tcW w:w="5924" w:type="dxa"/>
          </w:tcPr>
          <w:p w:rsidR="0065736A" w:rsidRDefault="00A31975" w:rsidP="001740B8">
            <w:r>
              <w:t>From the results of a User’s assessment tests, the Self Start system allows the User’s Physiotherapist to make decisions about the future of their treatment.</w:t>
            </w:r>
          </w:p>
        </w:tc>
      </w:tr>
      <w:tr w:rsidR="0065736A" w:rsidTr="00CA6466">
        <w:tc>
          <w:tcPr>
            <w:tcW w:w="2932" w:type="dxa"/>
          </w:tcPr>
          <w:p w:rsidR="0065736A" w:rsidRDefault="0065736A" w:rsidP="001740B8">
            <w:r>
              <w:t>ManageRubrics</w:t>
            </w:r>
          </w:p>
        </w:tc>
        <w:tc>
          <w:tcPr>
            <w:tcW w:w="5924" w:type="dxa"/>
          </w:tcPr>
          <w:p w:rsidR="0065736A" w:rsidRDefault="009C7184" w:rsidP="001740B8">
            <w:r>
              <w:t>Self Start allows a Physiotherapist to add, update or delete rubrics.</w:t>
            </w:r>
          </w:p>
        </w:tc>
      </w:tr>
      <w:tr w:rsidR="0065736A" w:rsidTr="00CA6466">
        <w:tc>
          <w:tcPr>
            <w:tcW w:w="2932" w:type="dxa"/>
          </w:tcPr>
          <w:p w:rsidR="0065736A" w:rsidRDefault="0065736A" w:rsidP="001740B8">
            <w:r>
              <w:t>DisplayUserHistory</w:t>
            </w:r>
          </w:p>
        </w:tc>
        <w:tc>
          <w:tcPr>
            <w:tcW w:w="5924" w:type="dxa"/>
          </w:tcPr>
          <w:p w:rsidR="0065736A" w:rsidRDefault="009C7184" w:rsidP="001740B8">
            <w:r>
              <w:t>Self Start allows a Physiotherapist to display all of the information about one of the User’s assigned to them.</w:t>
            </w:r>
          </w:p>
        </w:tc>
      </w:tr>
      <w:tr w:rsidR="0065736A" w:rsidTr="00CA6466">
        <w:tc>
          <w:tcPr>
            <w:tcW w:w="2932" w:type="dxa"/>
          </w:tcPr>
          <w:p w:rsidR="0065736A" w:rsidRDefault="0065736A" w:rsidP="001740B8">
            <w:r>
              <w:t>ChangePassword</w:t>
            </w:r>
          </w:p>
        </w:tc>
        <w:tc>
          <w:tcPr>
            <w:tcW w:w="5924" w:type="dxa"/>
          </w:tcPr>
          <w:p w:rsidR="0065736A" w:rsidRDefault="009C7184" w:rsidP="001740B8">
            <w:r>
              <w:t>Self Start allows a User to change their password that is stored within the system</w:t>
            </w:r>
          </w:p>
        </w:tc>
      </w:tr>
      <w:tr w:rsidR="0065736A" w:rsidTr="00CA6466">
        <w:tc>
          <w:tcPr>
            <w:tcW w:w="2932" w:type="dxa"/>
          </w:tcPr>
          <w:p w:rsidR="0065736A" w:rsidRDefault="0065736A" w:rsidP="001740B8">
            <w:r>
              <w:t>CreateAccount</w:t>
            </w:r>
          </w:p>
        </w:tc>
        <w:tc>
          <w:tcPr>
            <w:tcW w:w="5924" w:type="dxa"/>
          </w:tcPr>
          <w:p w:rsidR="0065736A" w:rsidRDefault="009C7184" w:rsidP="001740B8">
            <w:r>
              <w:t>Self Start allows an individual to create an account in the Self Start system.</w:t>
            </w:r>
          </w:p>
        </w:tc>
      </w:tr>
      <w:tr w:rsidR="0065736A" w:rsidTr="00CA6466">
        <w:tc>
          <w:tcPr>
            <w:tcW w:w="2932" w:type="dxa"/>
          </w:tcPr>
          <w:p w:rsidR="0065736A" w:rsidRDefault="0065736A" w:rsidP="001740B8">
            <w:r>
              <w:t>SubmitInjuryForm</w:t>
            </w:r>
          </w:p>
        </w:tc>
        <w:tc>
          <w:tcPr>
            <w:tcW w:w="5924" w:type="dxa"/>
          </w:tcPr>
          <w:p w:rsidR="0065736A" w:rsidRDefault="009C7184" w:rsidP="001740B8">
            <w:r>
              <w:t>Self Start allows a non-registered user to submit an injury form.</w:t>
            </w:r>
          </w:p>
        </w:tc>
      </w:tr>
      <w:tr w:rsidR="0065736A" w:rsidTr="00CA6466">
        <w:tc>
          <w:tcPr>
            <w:tcW w:w="2932" w:type="dxa"/>
          </w:tcPr>
          <w:p w:rsidR="0065736A" w:rsidRDefault="0065736A" w:rsidP="001740B8">
            <w:r>
              <w:t>CompleteAssessmentTest</w:t>
            </w:r>
          </w:p>
        </w:tc>
        <w:tc>
          <w:tcPr>
            <w:tcW w:w="5924" w:type="dxa"/>
          </w:tcPr>
          <w:p w:rsidR="0065736A" w:rsidRDefault="009C7184" w:rsidP="001740B8">
            <w:r>
              <w:t>Self Start allows a User to complete an assessment test that is assigned to them by their Physiotherapist.</w:t>
            </w:r>
          </w:p>
        </w:tc>
      </w:tr>
      <w:tr w:rsidR="0065736A" w:rsidTr="00CA6466">
        <w:tc>
          <w:tcPr>
            <w:tcW w:w="2932" w:type="dxa"/>
          </w:tcPr>
          <w:p w:rsidR="0065736A" w:rsidRDefault="0065736A" w:rsidP="001740B8">
            <w:r>
              <w:t>MakePayment</w:t>
            </w:r>
          </w:p>
        </w:tc>
        <w:tc>
          <w:tcPr>
            <w:tcW w:w="5924" w:type="dxa"/>
          </w:tcPr>
          <w:p w:rsidR="0065736A" w:rsidRDefault="009C7184" w:rsidP="001740B8">
            <w:r>
              <w:t>Self Start allows a User to pay any outstanding fees that they owe.</w:t>
            </w:r>
          </w:p>
        </w:tc>
      </w:tr>
      <w:tr w:rsidR="0065736A" w:rsidTr="00CA6466">
        <w:tc>
          <w:tcPr>
            <w:tcW w:w="2932" w:type="dxa"/>
          </w:tcPr>
          <w:p w:rsidR="0065736A" w:rsidRDefault="0065736A" w:rsidP="001740B8">
            <w:r>
              <w:t>ManageAppointments</w:t>
            </w:r>
          </w:p>
        </w:tc>
        <w:tc>
          <w:tcPr>
            <w:tcW w:w="5924" w:type="dxa"/>
          </w:tcPr>
          <w:p w:rsidR="0065736A" w:rsidRDefault="009C7184" w:rsidP="001740B8">
            <w:r>
              <w:t>Self Start allows a User to book or cancel appointments with their Physiotherapist.</w:t>
            </w:r>
          </w:p>
        </w:tc>
      </w:tr>
      <w:tr w:rsidR="0065736A" w:rsidTr="00CA6466">
        <w:tc>
          <w:tcPr>
            <w:tcW w:w="2932" w:type="dxa"/>
          </w:tcPr>
          <w:p w:rsidR="0065736A" w:rsidRDefault="0065736A" w:rsidP="001740B8">
            <w:r>
              <w:lastRenderedPageBreak/>
              <w:t>View/PerformTreatmentPlans</w:t>
            </w:r>
          </w:p>
        </w:tc>
        <w:tc>
          <w:tcPr>
            <w:tcW w:w="5924" w:type="dxa"/>
          </w:tcPr>
          <w:p w:rsidR="0065736A" w:rsidRDefault="009C7184" w:rsidP="001740B8">
            <w:r>
              <w:t>Self Start</w:t>
            </w:r>
            <w:r w:rsidR="006C11D8">
              <w:t xml:space="preserve"> allows a User to view or perform any of the treatment plans that are assigned to them.</w:t>
            </w:r>
          </w:p>
        </w:tc>
      </w:tr>
    </w:tbl>
    <w:p w:rsidR="001740B8" w:rsidRPr="001740B8" w:rsidRDefault="001740B8" w:rsidP="001740B8">
      <w:pPr>
        <w:ind w:left="720"/>
      </w:pP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20" w:name="_Toc465558702"/>
      <w:r>
        <w:lastRenderedPageBreak/>
        <w:t>Diagrams of the Use-Case Model</w:t>
      </w:r>
      <w:bookmarkEnd w:id="20"/>
    </w:p>
    <w:p w:rsidR="00655335" w:rsidRDefault="0065736A">
      <w:pPr>
        <w:pStyle w:val="Heading2"/>
      </w:pPr>
      <w:bookmarkStart w:id="21" w:name="_Toc455818124"/>
      <w:bookmarkStart w:id="22" w:name="_Toc465558703"/>
      <w:r>
        <w:rPr>
          <w:noProof/>
        </w:rPr>
        <w:drawing>
          <wp:inline distT="0" distB="0" distL="0" distR="0" wp14:anchorId="5C674889" wp14:editId="292ED828">
            <wp:extent cx="5943600" cy="6271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71895"/>
                    </a:xfrm>
                    <a:prstGeom prst="rect">
                      <a:avLst/>
                    </a:prstGeom>
                  </pic:spPr>
                </pic:pic>
              </a:graphicData>
            </a:graphic>
          </wp:inline>
        </w:drawing>
      </w:r>
      <w:r w:rsidR="00655335">
        <w:t>Assumptions and Dependencies</w:t>
      </w:r>
      <w:bookmarkEnd w:id="21"/>
      <w:bookmarkEnd w:id="22"/>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3" w:name="_Toc455818125"/>
      <w:bookmarkStart w:id="24" w:name="_Toc465558704"/>
      <w:r>
        <w:t>Requirements</w:t>
      </w:r>
      <w:bookmarkEnd w:id="23"/>
      <w:bookmarkEnd w:id="24"/>
      <w:r>
        <w:t xml:space="preserve"> </w:t>
      </w:r>
    </w:p>
    <w:p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rsidR="00655335" w:rsidRDefault="00655335">
      <w:pPr>
        <w:pStyle w:val="Heading2"/>
      </w:pPr>
      <w:bookmarkStart w:id="25" w:name="_Toc455818126"/>
      <w:bookmarkStart w:id="26" w:name="_Toc465558705"/>
      <w:r>
        <w:lastRenderedPageBreak/>
        <w:t xml:space="preserve">Use-Case </w:t>
      </w:r>
      <w:bookmarkEnd w:id="25"/>
      <w:r>
        <w:t>Specifications</w:t>
      </w:r>
      <w:bookmarkEnd w:id="26"/>
    </w:p>
    <w:tbl>
      <w:tblPr>
        <w:tblStyle w:val="TableGrid"/>
        <w:tblW w:w="0" w:type="auto"/>
        <w:tblLook w:val="04A0" w:firstRow="1" w:lastRow="0" w:firstColumn="1" w:lastColumn="0" w:noHBand="0" w:noVBand="1"/>
      </w:tblPr>
      <w:tblGrid>
        <w:gridCol w:w="2093"/>
        <w:gridCol w:w="7483"/>
      </w:tblGrid>
      <w:tr w:rsidR="003476F1" w:rsidTr="003476F1">
        <w:tc>
          <w:tcPr>
            <w:tcW w:w="2093" w:type="dxa"/>
          </w:tcPr>
          <w:p w:rsidR="003476F1" w:rsidRPr="003476F1" w:rsidRDefault="003476F1" w:rsidP="003476F1">
            <w:pPr>
              <w:rPr>
                <w:b/>
              </w:rPr>
            </w:pPr>
            <w:r>
              <w:rPr>
                <w:b/>
              </w:rPr>
              <w:t>Use case name</w:t>
            </w:r>
          </w:p>
        </w:tc>
        <w:tc>
          <w:tcPr>
            <w:tcW w:w="7483" w:type="dxa"/>
          </w:tcPr>
          <w:p w:rsidR="003476F1" w:rsidRPr="00800491" w:rsidRDefault="000B3839" w:rsidP="003476F1">
            <w:r>
              <w:t>ManageDynamicForms</w:t>
            </w:r>
          </w:p>
        </w:tc>
      </w:tr>
      <w:tr w:rsidR="003476F1" w:rsidTr="003476F1">
        <w:tc>
          <w:tcPr>
            <w:tcW w:w="2093" w:type="dxa"/>
          </w:tcPr>
          <w:p w:rsidR="003476F1" w:rsidRPr="003476F1" w:rsidRDefault="003476F1" w:rsidP="003476F1">
            <w:pPr>
              <w:rPr>
                <w:b/>
              </w:rPr>
            </w:pPr>
            <w:r>
              <w:rPr>
                <w:b/>
              </w:rPr>
              <w:t>Participating actors</w:t>
            </w:r>
          </w:p>
        </w:tc>
        <w:tc>
          <w:tcPr>
            <w:tcW w:w="7483" w:type="dxa"/>
          </w:tcPr>
          <w:p w:rsidR="003476F1" w:rsidRDefault="000B3839" w:rsidP="003476F1">
            <w:r>
              <w:t>Initiated by Administrator</w:t>
            </w:r>
          </w:p>
        </w:tc>
      </w:tr>
      <w:tr w:rsidR="003476F1" w:rsidTr="003476F1">
        <w:tc>
          <w:tcPr>
            <w:tcW w:w="2093" w:type="dxa"/>
          </w:tcPr>
          <w:p w:rsidR="003476F1" w:rsidRPr="003476F1" w:rsidRDefault="003476F1" w:rsidP="003476F1">
            <w:pPr>
              <w:rPr>
                <w:b/>
              </w:rPr>
            </w:pPr>
            <w:r>
              <w:rPr>
                <w:b/>
              </w:rPr>
              <w:t>Entry condition</w:t>
            </w:r>
          </w:p>
        </w:tc>
        <w:tc>
          <w:tcPr>
            <w:tcW w:w="7483" w:type="dxa"/>
          </w:tcPr>
          <w:p w:rsidR="003476F1" w:rsidRDefault="00773E1E" w:rsidP="003476F1">
            <w:r>
              <w:t>The Administrator has successfully logged in to Self Start.</w:t>
            </w:r>
          </w:p>
        </w:tc>
      </w:tr>
      <w:tr w:rsidR="003476F1" w:rsidTr="003476F1">
        <w:tc>
          <w:tcPr>
            <w:tcW w:w="2093" w:type="dxa"/>
          </w:tcPr>
          <w:p w:rsidR="003476F1" w:rsidRPr="003476F1" w:rsidRDefault="003476F1" w:rsidP="003476F1">
            <w:pPr>
              <w:rPr>
                <w:b/>
              </w:rPr>
            </w:pPr>
            <w:r>
              <w:rPr>
                <w:b/>
              </w:rPr>
              <w:t>Flow of events</w:t>
            </w:r>
          </w:p>
        </w:tc>
        <w:tc>
          <w:tcPr>
            <w:tcW w:w="7483" w:type="dxa"/>
          </w:tcPr>
          <w:p w:rsidR="003476F1" w:rsidRDefault="00773E1E" w:rsidP="003476F1">
            <w:r>
              <w:t>1.</w:t>
            </w:r>
            <w:r w:rsidR="003C64A0">
              <w:t xml:space="preserve"> The Administrator selects the m</w:t>
            </w:r>
            <w:r>
              <w:t>anage</w:t>
            </w:r>
            <w:r w:rsidR="003C64A0">
              <w:t xml:space="preserve"> d</w:t>
            </w:r>
            <w:r>
              <w:t>ynamic</w:t>
            </w:r>
            <w:r w:rsidR="003C64A0">
              <w:t xml:space="preserve"> f</w:t>
            </w:r>
            <w:r>
              <w:t>orm option</w:t>
            </w:r>
            <w:r w:rsidR="003C64A0">
              <w:t>.</w:t>
            </w:r>
          </w:p>
          <w:p w:rsidR="00773E1E" w:rsidRDefault="00773E1E" w:rsidP="00773E1E">
            <w:pPr>
              <w:ind w:left="720"/>
            </w:pPr>
            <w:r>
              <w:t>2. Self Start responds by displaying a screen showing all dynamic forms within the system along the options add, change or delete them.</w:t>
            </w:r>
          </w:p>
          <w:p w:rsidR="00773E1E" w:rsidRDefault="00773E1E" w:rsidP="00773E1E">
            <w:r>
              <w:t>3. The Administrator selects one of the forms to manage (change or delete). Alternatively they can choose to add a new dynamic form to Self Start.</w:t>
            </w:r>
          </w:p>
          <w:p w:rsidR="00773E1E" w:rsidRDefault="00773E1E" w:rsidP="00773E1E">
            <w:pPr>
              <w:ind w:left="720"/>
            </w:pPr>
            <w:r>
              <w:t>4. Self Start saves the changes made to the dynamic forms and displays the updated forms.</w:t>
            </w:r>
          </w:p>
        </w:tc>
      </w:tr>
      <w:tr w:rsidR="003476F1" w:rsidTr="003476F1">
        <w:tc>
          <w:tcPr>
            <w:tcW w:w="2093" w:type="dxa"/>
          </w:tcPr>
          <w:p w:rsidR="003476F1" w:rsidRPr="003476F1" w:rsidRDefault="003476F1" w:rsidP="003476F1">
            <w:pPr>
              <w:rPr>
                <w:b/>
              </w:rPr>
            </w:pPr>
            <w:r>
              <w:rPr>
                <w:b/>
              </w:rPr>
              <w:t>Exit condition</w:t>
            </w:r>
          </w:p>
        </w:tc>
        <w:tc>
          <w:tcPr>
            <w:tcW w:w="7483" w:type="dxa"/>
          </w:tcPr>
          <w:p w:rsidR="003476F1" w:rsidRDefault="00773E1E" w:rsidP="003476F1">
            <w:r>
              <w:t>Self Start confirms the changes made to the system and all future requests includes these changes.</w:t>
            </w:r>
          </w:p>
        </w:tc>
      </w:tr>
      <w:tr w:rsidR="003476F1" w:rsidTr="003476F1">
        <w:tc>
          <w:tcPr>
            <w:tcW w:w="2093" w:type="dxa"/>
          </w:tcPr>
          <w:p w:rsidR="003476F1" w:rsidRPr="003476F1" w:rsidRDefault="003476F1" w:rsidP="003476F1">
            <w:pPr>
              <w:rPr>
                <w:b/>
              </w:rPr>
            </w:pPr>
            <w:r>
              <w:rPr>
                <w:b/>
              </w:rPr>
              <w:t>Quality requirement</w:t>
            </w:r>
          </w:p>
        </w:tc>
        <w:tc>
          <w:tcPr>
            <w:tcW w:w="7483" w:type="dxa"/>
          </w:tcPr>
          <w:p w:rsidR="003476F1" w:rsidRPr="003C64A0" w:rsidRDefault="003C64A0" w:rsidP="003476F1">
            <w:pPr>
              <w:rPr>
                <w:b/>
              </w:rPr>
            </w:pPr>
            <w:r>
              <w:rPr>
                <w:b/>
              </w:rPr>
              <w:t>None</w:t>
            </w:r>
          </w:p>
        </w:tc>
      </w:tr>
    </w:tbl>
    <w:p w:rsidR="003476F1" w:rsidRDefault="003476F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ManageAccounts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Administrator</w:t>
            </w:r>
            <w:r w:rsidR="003C64A0">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3C64A0" w:rsidP="0038340E">
            <w:r>
              <w:t>The Administrator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3C64A0" w:rsidRDefault="003C64A0" w:rsidP="0038340E">
            <w:r>
              <w:t>1. The Administrator selects the manage accounts option in Self Start</w:t>
            </w:r>
          </w:p>
          <w:p w:rsidR="003C64A0" w:rsidRDefault="003C64A0" w:rsidP="003C64A0">
            <w:pPr>
              <w:ind w:left="720"/>
            </w:pPr>
            <w:r>
              <w:t>2. Self Start responds by showing the manage accounts window which displays all current accounts registered to the system, both User and Physiotherapist.</w:t>
            </w:r>
          </w:p>
          <w:p w:rsidR="007A493C" w:rsidRDefault="007A493C" w:rsidP="003C64A0">
            <w:pPr>
              <w:ind w:left="720"/>
            </w:pPr>
            <w:r>
              <w:t>3. For each Physiotherapist or User, the system displays their name (family name, given name), gender, date of birth, address (city, region, postal code), telephone number, health card number, marital status, occupation and others.</w:t>
            </w:r>
          </w:p>
          <w:p w:rsidR="003C64A0" w:rsidRDefault="006D30FA" w:rsidP="003C64A0">
            <w:r>
              <w:t>4</w:t>
            </w:r>
            <w:r w:rsidR="003C64A0">
              <w:t>. The Administrat</w:t>
            </w:r>
            <w:r w:rsidR="007A493C">
              <w:t xml:space="preserve">or chooses to update an account </w:t>
            </w:r>
            <w:r w:rsidR="003C64A0">
              <w:t>(upda</w:t>
            </w:r>
            <w:r w:rsidR="007A493C">
              <w:t>te, delete) or to create a new U</w:t>
            </w:r>
            <w:r w:rsidR="003C64A0">
              <w:t xml:space="preserve">ser </w:t>
            </w:r>
            <w:r w:rsidR="007A493C">
              <w:t>or P</w:t>
            </w:r>
            <w:r w:rsidR="003C64A0">
              <w:t>hysiotherapist account.</w:t>
            </w:r>
            <w:r w:rsidR="007A493C">
              <w:t xml:space="preserve"> If creating a new account, the Administrator must fill in all the required information.</w:t>
            </w:r>
          </w:p>
          <w:p w:rsidR="00CF0C66" w:rsidRDefault="006D30FA" w:rsidP="00CF0C66">
            <w:pPr>
              <w:ind w:left="720"/>
            </w:pPr>
            <w:r>
              <w:t>5</w:t>
            </w:r>
            <w:r w:rsidR="003C64A0">
              <w:t xml:space="preserve">. Depending the Administrator actions, the registered accounts within the system will update accordingly. </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3C64A0" w:rsidP="0038340E">
            <w:r>
              <w:t>Self Start saves all changes made to the registered accounts.</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3C64A0" w:rsidP="0038340E">
            <w:r>
              <w:t>At any given time</w:t>
            </w:r>
            <w:r w:rsidR="00CF0C66">
              <w:t>,</w:t>
            </w:r>
            <w:r>
              <w:t xml:space="preserve"> the Administrator can choose to filter the list of accounts to only show Users or Physiotherapists.</w:t>
            </w:r>
            <w:r w:rsidR="00CF0C66">
              <w:t xml:space="preserve"> </w:t>
            </w:r>
          </w:p>
          <w:p w:rsidR="00CF0C66" w:rsidRDefault="00CF0C66" w:rsidP="0038340E">
            <w:r>
              <w:t>On the occurrence of a User password request, the Administration is given the ability to fulfill or deny the request.</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ManageExercises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3C64A0"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81B72" w:rsidP="0038340E">
            <w:r>
              <w:t>1. The Physiotherapist has clicked on the ManageExercise button.</w:t>
            </w:r>
          </w:p>
          <w:p w:rsidR="00881B72" w:rsidRDefault="00881B72" w:rsidP="00881B72">
            <w:pPr>
              <w:ind w:left="720"/>
            </w:pPr>
            <w:r>
              <w:t>2. Self Start directs the Physiotherapist page where they can create, update, or delete an exercise.</w:t>
            </w:r>
          </w:p>
          <w:p w:rsidR="00881B72" w:rsidRDefault="00881B72" w:rsidP="00881B72">
            <w:r>
              <w:t>3. The Physiotherapist</w:t>
            </w:r>
            <w:r w:rsidR="007A493C">
              <w:t xml:space="preserve"> makes their desired changes and submits these to the system.</w:t>
            </w:r>
          </w:p>
          <w:p w:rsidR="007A493C" w:rsidRDefault="007A493C" w:rsidP="007A493C">
            <w:pPr>
              <w:ind w:left="720"/>
            </w:pPr>
            <w:r>
              <w:t>4. The Self Start system saves the changes that the Physiotherapist has made.</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7A493C" w:rsidP="0038340E">
            <w:r>
              <w:t xml:space="preserve">All changes to Self Start have been save to the database.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7A493C" w:rsidRDefault="007A493C"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ManageRehabPlans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r w:rsidR="007A493C">
              <w: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7A493C" w:rsidP="0038340E">
            <w:r>
              <w:t>The Physiotherapist has successfully logged in to the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7A493C" w:rsidP="0038340E">
            <w:r>
              <w:t>1. The Physiotherapist chooses the ManageRehabPlans button.</w:t>
            </w:r>
          </w:p>
          <w:p w:rsidR="007A493C" w:rsidRDefault="007A493C" w:rsidP="007A493C">
            <w:pPr>
              <w:ind w:left="720"/>
            </w:pPr>
            <w:r>
              <w:t>2. Within the ManageRehabPlans tab, the Physiotherapist can create</w:t>
            </w:r>
            <w:r w:rsidR="006D30FA">
              <w:t xml:space="preserve"> </w:t>
            </w:r>
            <w:r>
              <w:t xml:space="preserve">(standard or </w:t>
            </w:r>
            <w:r>
              <w:lastRenderedPageBreak/>
              <w:t>custom), manage or update existing plans.</w:t>
            </w:r>
          </w:p>
          <w:p w:rsidR="006D30FA" w:rsidRDefault="006D30FA" w:rsidP="007A493C">
            <w:pPr>
              <w:ind w:left="720"/>
            </w:pPr>
            <w:r>
              <w:t>3. For each rehab plan, the system displays it’s unique identification code, name, description, author name, overall rehabilitation goal, list and order of exercises, a time frame to complete the plan and the assessment tests.</w:t>
            </w:r>
          </w:p>
          <w:p w:rsidR="006D30FA" w:rsidRDefault="006D30FA" w:rsidP="006D30FA">
            <w:r>
              <w:t>4. The Physiotherapist manages these rehab plans however they choose too. If they choose to create a new plan they must fill out all the required forms.</w:t>
            </w:r>
          </w:p>
          <w:p w:rsidR="007A493C" w:rsidRDefault="006D30FA" w:rsidP="006D30FA">
            <w:pPr>
              <w:ind w:left="720"/>
            </w:pPr>
            <w:r>
              <w:t>5. The system reflects any Physiotherapist changes.</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6D30FA" w:rsidP="0038340E">
            <w:r>
              <w:t>Self Start reflects the changes to the plans and updates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6D30FA" w:rsidRDefault="006D30FA"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ManageAssessmentTests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8320C0"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8320C0" w:rsidP="0038340E">
            <w:r>
              <w:t>1. The Physiotherapist chooses the ManageAssessmentTests button</w:t>
            </w:r>
          </w:p>
          <w:p w:rsidR="008320C0" w:rsidRDefault="008320C0" w:rsidP="008320C0">
            <w:pPr>
              <w:ind w:left="720"/>
            </w:pPr>
            <w:r>
              <w:t xml:space="preserve">2. Upon the button being clicked, the Self Start system displays the all the registered assessment tests along with their </w:t>
            </w:r>
            <w:r w:rsidR="005C13A8">
              <w:t>unique identification code, name, description, author name, assessment tools and, assessment rubric.</w:t>
            </w:r>
          </w:p>
          <w:p w:rsidR="005C13A8" w:rsidRDefault="005C13A8" w:rsidP="008320C0">
            <w:pPr>
              <w:ind w:left="720"/>
            </w:pPr>
            <w:r>
              <w:t>3. Self Start gives the Physiotherapist the option to create a new assessment test, update an existing one or delete an existing one.</w:t>
            </w:r>
          </w:p>
          <w:p w:rsidR="005C13A8" w:rsidRDefault="005C13A8" w:rsidP="005C13A8">
            <w:r>
              <w:t>4. The Physiotherapist manages the assessment tests. If they choose to create a new one they must fill in the appropriate information.</w:t>
            </w:r>
          </w:p>
          <w:p w:rsidR="008320C0" w:rsidRDefault="005C13A8" w:rsidP="005C13A8">
            <w:pPr>
              <w:ind w:left="720"/>
            </w:pPr>
            <w:r>
              <w:t>5. Self Start reflects the updated information altered by the Physiotherapist.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5C13A8" w:rsidP="0038340E">
            <w:r>
              <w:t>Self Start saves all changes made to the assessment tests to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5C13A8" w:rsidRDefault="005C13A8"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AssignExercises/Tests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5C13A8" w:rsidP="0038340E">
            <w:r>
              <w:t>The Physiotherapist has successfully logged in to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5C13A8" w:rsidP="0038340E">
            <w:r>
              <w:t>1. The Physiotherapist clicks on the assign exercise and tests button.</w:t>
            </w:r>
          </w:p>
          <w:p w:rsidR="005C13A8" w:rsidRDefault="005C13A8" w:rsidP="005C13A8">
            <w:pPr>
              <w:ind w:left="720"/>
            </w:pPr>
            <w:r>
              <w:t>2. The system responds by displaying the assign exercise and tests screen for the Physiotherapist</w:t>
            </w:r>
            <w:r w:rsidR="00766421">
              <w:t xml:space="preserve">. </w:t>
            </w:r>
          </w:p>
          <w:p w:rsidR="00766421" w:rsidRDefault="00766421" w:rsidP="00766421">
            <w:r>
              <w:t xml:space="preserve">3. The Physiotherapist is able to assign an exercise or an assessment test to a desired plan. </w:t>
            </w:r>
          </w:p>
          <w:p w:rsidR="00766421" w:rsidRDefault="00766421" w:rsidP="00731D7A">
            <w:pPr>
              <w:ind w:left="720"/>
            </w:pPr>
            <w:r>
              <w:t xml:space="preserve">4. Self Start updates the rehabilitation plan according to the Physiotherapist ‘s input. </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731D7A" w:rsidP="0038340E">
            <w:r>
              <w:t xml:space="preserve">The system saves all changes to the rehabilitation plans, in the database, performed by the Physiotherapist.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731D7A" w:rsidRDefault="00731D7A"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AssignPlans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 Participated in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731D7A" w:rsidP="0038340E">
            <w:r>
              <w:t xml:space="preserve">The Physiotherapist has successfully logged in to Self Start. </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731D7A" w:rsidP="0038340E">
            <w:r>
              <w:t>1. The Physiotherapist selects the AssignPlans button.</w:t>
            </w:r>
          </w:p>
          <w:p w:rsidR="000B45B8" w:rsidRDefault="00731D7A" w:rsidP="000B45B8">
            <w:pPr>
              <w:ind w:left="720"/>
            </w:pPr>
            <w:r>
              <w:t xml:space="preserve">2. Self Start will display all user’s that are currently being treated </w:t>
            </w:r>
            <w:r w:rsidR="000B45B8">
              <w:t>by the Physiotherapist. It will only display the user’s name.</w:t>
            </w:r>
          </w:p>
          <w:p w:rsidR="000B45B8" w:rsidRDefault="000B45B8" w:rsidP="000B45B8">
            <w:r>
              <w:t>3. The Physiotherapist selects one of the user’s from the list presented to them.</w:t>
            </w:r>
          </w:p>
          <w:p w:rsidR="000B45B8" w:rsidRDefault="000B45B8" w:rsidP="000B45B8">
            <w:pPr>
              <w:ind w:left="720"/>
            </w:pPr>
            <w:r>
              <w:t>4. Self Start than displays only the user’s name, gender, age and their injury report.</w:t>
            </w:r>
          </w:p>
          <w:p w:rsidR="000B45B8" w:rsidRDefault="000B45B8" w:rsidP="000B45B8">
            <w:r>
              <w:t>5. The Physiotherapist designates a rehabilitation plan, either standard or custom, to the selected user.</w:t>
            </w:r>
          </w:p>
          <w:p w:rsidR="000B45B8" w:rsidRDefault="000B45B8" w:rsidP="000B45B8">
            <w:pPr>
              <w:ind w:left="720"/>
            </w:pPr>
            <w:r>
              <w:t xml:space="preserve">6. Self Start updates the user’s treatment plan with the selected rehabilitation plan designated by the physiotherapist. Self Start then sends the user a notification </w:t>
            </w:r>
            <w:r>
              <w:lastRenderedPageBreak/>
              <w:t>that new plan has been has been added to their treatment plan.</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0B45B8" w:rsidP="0038340E">
            <w:r>
              <w:t>Self Start saves the updated user’s treatment plan to the database and contacts the user based on the changes.</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B45B8" w:rsidRDefault="000B45B8"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GenerateAssessmentReport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 Participated in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D45FAA" w:rsidP="0038340E">
            <w:r>
              <w:t>The Physiotherapist has successfully logged in and a user has completed their assessment test.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D45FAA" w:rsidP="0038340E">
            <w:r>
              <w:t>1. The Physiotherapist has selected the generate assessment report button.</w:t>
            </w:r>
          </w:p>
          <w:p w:rsidR="000316D6" w:rsidRDefault="000316D6" w:rsidP="000316D6">
            <w:pPr>
              <w:ind w:left="720"/>
            </w:pPr>
            <w:r>
              <w:t>2. Self Start directs them to a window that shows all their designated users.</w:t>
            </w:r>
          </w:p>
          <w:p w:rsidR="000316D6" w:rsidRDefault="000316D6" w:rsidP="000316D6">
            <w:r>
              <w:t>3. The Physiotherapist selects the desired user given they have completed an assessment test.</w:t>
            </w:r>
          </w:p>
          <w:p w:rsidR="000316D6" w:rsidRDefault="000316D6" w:rsidP="000316D6">
            <w:pPr>
              <w:ind w:left="720"/>
            </w:pPr>
            <w:r>
              <w:t>4. Self Start displays the current assessment plan and examination result for the user as well as their completed associated rubrics to the assessment tests.</w:t>
            </w:r>
          </w:p>
          <w:p w:rsidR="000316D6" w:rsidRDefault="000316D6" w:rsidP="000316D6">
            <w:pPr>
              <w:ind w:left="720"/>
            </w:pPr>
            <w:r>
              <w:t xml:space="preserve">5. The system displays the following options to the Physiotherapist: print/send an examination summary with the user’s corresponding treatment plan, </w:t>
            </w:r>
            <w:r w:rsidR="00E27012">
              <w:t xml:space="preserve">based off the assessment tests and rubrics the system generates data analysis to show the physiotherapist, </w:t>
            </w:r>
            <w:r>
              <w:t>as well as generate a summary report (which includes patient personal information, the diagnose case, the treatments, the appointment calendar, invoice payments and the final outcome) to be displayed or printed.</w:t>
            </w:r>
          </w:p>
          <w:p w:rsidR="000316D6" w:rsidRDefault="000316D6" w:rsidP="000316D6">
            <w:r>
              <w:t>6. The Physiotherapist chooses one of the options displayed by the Self Start system.</w:t>
            </w:r>
          </w:p>
          <w:p w:rsidR="000316D6" w:rsidRDefault="000316D6" w:rsidP="000316D6">
            <w:pPr>
              <w:ind w:left="720"/>
            </w:pPr>
            <w:r>
              <w:t xml:space="preserve">7. </w:t>
            </w:r>
            <w:r w:rsidR="00E27012">
              <w:t>Based off the Physiotherapists decision, the system completes the desired action and notifies the User if necessary.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E27012" w:rsidP="0038340E">
            <w:r>
              <w:t>The system updates the required information pertaining to the User’s treatment. If necessary, the User is notified by the system regarding the changes to their treatment plan.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53070" w:rsidRDefault="00053070"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ManageTreatment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Initated by Physiotherapist. Participated in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E27012" w:rsidP="0038340E">
            <w:r>
              <w:t>The Physiotherapist has successfully logged in to the system.</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E27012" w:rsidP="0038340E">
            <w:r>
              <w:t>1. The Physiotherapist selects the manage treatment button.</w:t>
            </w:r>
          </w:p>
          <w:p w:rsidR="00E27012" w:rsidRDefault="00E27012" w:rsidP="00E27012">
            <w:pPr>
              <w:ind w:left="720"/>
            </w:pPr>
            <w:r>
              <w:t>2. Self Start displays a list of all the User’s assigned to the Physiotherapist.</w:t>
            </w:r>
          </w:p>
          <w:p w:rsidR="00E27012" w:rsidRDefault="00E27012" w:rsidP="00E27012">
            <w:r>
              <w:t>3. From this presented list, one of the User’s is selected by the Physiotherapist.</w:t>
            </w:r>
          </w:p>
          <w:p w:rsidR="00E27012" w:rsidRDefault="00E27012" w:rsidP="00E27012">
            <w:pPr>
              <w:ind w:left="720"/>
            </w:pPr>
            <w:r>
              <w:t xml:space="preserve">4. </w:t>
            </w:r>
            <w:r w:rsidR="00053070">
              <w:t>Based off the User’s past assessment test results, the Self System will recommend a course of action. The options to continue treatment or close treatment is presented to the Physiotherapist along with the treatment rubrics.</w:t>
            </w:r>
          </w:p>
          <w:p w:rsidR="00053070" w:rsidRDefault="00053070" w:rsidP="00053070">
            <w:r>
              <w:t>5. The Physiotherapist acknowledges system’s recommendations along with the assessment rubrics and selects a treatment option.</w:t>
            </w:r>
          </w:p>
          <w:p w:rsidR="00053070" w:rsidRDefault="00053070" w:rsidP="00053070">
            <w:pPr>
              <w:ind w:left="720"/>
            </w:pPr>
            <w:r>
              <w:t>6. The system notifies the User based on the action taken.</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053070" w:rsidP="0038340E">
            <w:r>
              <w:t xml:space="preserve">The system sends the User a note that they’re treatment will continue OR the system sends the User a note that their treatment is concluded. </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53070" w:rsidRDefault="00053070"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ManageRubrics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 xml:space="preserve">Initiated by Physiotherapist. </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053070" w:rsidP="0038340E">
            <w:r>
              <w:t>The Physiotherapist has successfully logged in.</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053070" w:rsidP="0038340E">
            <w:r>
              <w:t>1. The Physiotherapist selects the manage rubrics button.</w:t>
            </w:r>
          </w:p>
          <w:p w:rsidR="00053070" w:rsidRDefault="00053070" w:rsidP="00053070">
            <w:pPr>
              <w:ind w:left="720"/>
            </w:pPr>
            <w:r>
              <w:t>2. The Self Start system displays the screen with all of the registered rubrics within the database.</w:t>
            </w:r>
            <w:r w:rsidR="008312ED">
              <w:t xml:space="preserve"> The options to create, update or delete rubrics are shown to the Physiotherapist.</w:t>
            </w:r>
          </w:p>
          <w:p w:rsidR="00053070" w:rsidRDefault="008312ED" w:rsidP="00053070">
            <w:r>
              <w:lastRenderedPageBreak/>
              <w:t>3. The Physiotherapist selects one of the options that is presented to them.</w:t>
            </w:r>
          </w:p>
          <w:p w:rsidR="008312ED" w:rsidRDefault="008312ED" w:rsidP="008312ED">
            <w:pPr>
              <w:ind w:left="720"/>
            </w:pPr>
            <w:r>
              <w:t>4. The system reflects all changes made to the rubrics.</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8312ED" w:rsidP="0038340E">
            <w:r>
              <w:t>All changes to the rubrics are saved to the database by the system.</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8312ED" w:rsidRDefault="008312ED"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DisplayUserHistory</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CF0C66" w:rsidRDefault="0046343E" w:rsidP="0038340E">
            <w:r>
              <w:t xml:space="preserve">The Physiotherapist has successfully logged in to the </w:t>
            </w:r>
            <w:r w:rsidR="00CF0C66">
              <w:t>system and have selected to see all users.</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CF0C66" w:rsidP="0038340E">
            <w:r>
              <w:t>1. The Physiotherapist chooses a User from their list of assigned Users.</w:t>
            </w:r>
          </w:p>
          <w:p w:rsidR="00CF0C66" w:rsidRDefault="00CF0C66" w:rsidP="00CF0C66">
            <w:pPr>
              <w:ind w:left="720"/>
            </w:pPr>
            <w:r>
              <w:t>2. The system displays all assessment tests through the User’s progression through their treatment.</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CF0C66" w:rsidP="0038340E">
            <w:r>
              <w:t>The User’s history has been successfully retrieved and displayed.</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CF0C66" w:rsidRDefault="00CF0C66"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ChangePassword</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0B3839" w:rsidP="0038340E">
            <w:r>
              <w:t>Initiated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977F8C" w:rsidP="0038340E">
            <w:r>
              <w:t>The User has successfully logged in.</w:t>
            </w:r>
            <w:r w:rsidR="005123BF">
              <w:t xml:space="preserve"> </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977F8C" w:rsidP="0038340E">
            <w:r>
              <w:t>1. The User selects to the change password button from their account settings.</w:t>
            </w:r>
          </w:p>
          <w:p w:rsidR="00977F8C" w:rsidRDefault="00977F8C" w:rsidP="00977F8C">
            <w:pPr>
              <w:ind w:left="720"/>
            </w:pPr>
            <w:r>
              <w:t xml:space="preserve">2. The system displays a form to the User prompting them to re-enter their old password and then enter their new password twice. </w:t>
            </w:r>
          </w:p>
          <w:p w:rsidR="00977F8C" w:rsidRDefault="00977F8C" w:rsidP="00977F8C">
            <w:r>
              <w:t>3. The User enters all requested information.</w:t>
            </w:r>
          </w:p>
          <w:p w:rsidR="00977F8C" w:rsidRDefault="00977F8C" w:rsidP="00977F8C">
            <w:pPr>
              <w:ind w:left="720"/>
            </w:pPr>
            <w:r>
              <w:t>4. The system verifies all the information such as the old password is correct and the new password is identical in the two textboxes. It then sends a confirmation message whether the request was successful or unsuccessful.</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977F8C" w:rsidP="0038340E">
            <w:r>
              <w:t>The Users password has been successfully changed and is updated within the database OR the Users request to change their password was denied as their old password was entered incorrectly or the two new passwords entered don’t match</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977F8C" w:rsidP="0038340E">
            <w:r>
              <w:t>If the User couldn’t log in because they were unable to enter the correct password, they can request to have their password reset by the Administrator.</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0B3839" w:rsidP="0038340E">
            <w:r>
              <w:t>CreateAccount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Initiated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1F4BA7" w:rsidP="0038340E">
            <w:r>
              <w:t>The User has accessed the Self Start website.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1F4BA7" w:rsidP="0038340E">
            <w:r>
              <w:t>1. The User selects the register account button on the home page.</w:t>
            </w:r>
          </w:p>
          <w:p w:rsidR="001F4BA7" w:rsidRDefault="001F4BA7" w:rsidP="001F4BA7">
            <w:pPr>
              <w:ind w:left="720"/>
            </w:pPr>
            <w:r>
              <w:t>2. Self Start responds by displaying the sign-up form, prompting the user to enter a username(email) and password. Additionally, they must enter their full name, gender, date-of-birth, address, telephone number, health card number, marital status, occupation and any additional information.</w:t>
            </w:r>
          </w:p>
          <w:p w:rsidR="001F4BA7" w:rsidRDefault="001F4BA7" w:rsidP="001F4BA7">
            <w:r>
              <w:t>3. The User fills in all required information and submits the form.</w:t>
            </w:r>
          </w:p>
          <w:p w:rsidR="001F4BA7" w:rsidRDefault="001F4BA7" w:rsidP="001F4BA7">
            <w:pPr>
              <w:ind w:left="720"/>
            </w:pPr>
            <w:r>
              <w:t>4. The Self Start system checks if the information is valid (ie email not in user) use and replies to the User.</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1F4BA7" w:rsidP="0038340E">
            <w:r>
              <w:t>Self Start alerts the User that their account was successfully and saves the account to the database OR Self Start alerts the User some information was entered invalidly and prompts them to correct it.</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1F4BA7" w:rsidRDefault="001F4BA7"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SubmitInjuryForm</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Initiated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1F4BA7" w:rsidP="0038340E">
            <w:r>
              <w:t>The successfully created/logged in to their account in Self Start.</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1F4BA7" w:rsidP="0038340E">
            <w:r>
              <w:t>1. The User navigates to the submit injury form option.</w:t>
            </w:r>
          </w:p>
          <w:p w:rsidR="001F4BA7" w:rsidRDefault="001F4BA7" w:rsidP="001F4BA7">
            <w:pPr>
              <w:ind w:left="720"/>
            </w:pPr>
            <w:r>
              <w:lastRenderedPageBreak/>
              <w:t xml:space="preserve">2. </w:t>
            </w:r>
            <w:r w:rsidR="00EF40D2">
              <w:t xml:space="preserve">The </w:t>
            </w:r>
            <w:r>
              <w:t>Self Start system</w:t>
            </w:r>
            <w:r w:rsidR="00EF40D2">
              <w:t xml:space="preserve"> displays the form to the User</w:t>
            </w:r>
            <w:r>
              <w:t xml:space="preserve"> </w:t>
            </w:r>
            <w:r w:rsidR="00EF40D2">
              <w:t>and prompts them to enter general information about their injury.</w:t>
            </w:r>
          </w:p>
          <w:p w:rsidR="00EF40D2" w:rsidRDefault="00EF40D2" w:rsidP="00EF40D2">
            <w:r>
              <w:t>3. The User fills out all required information.</w:t>
            </w:r>
          </w:p>
          <w:p w:rsidR="00EF40D2" w:rsidRDefault="00EF40D2" w:rsidP="00EF40D2">
            <w:pPr>
              <w:ind w:left="720"/>
            </w:pPr>
            <w:r>
              <w:t>4. The system acknowledges the information entered, determines if the all required information has been entered correctly, and responds accordingly.</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EF40D2" w:rsidP="0038340E">
            <w:r>
              <w:t>The information has been entered correctly, the system saves all the information to the database and contacts a physiotherapist OR the system determines that information has be incorrectly entered and the user is prompted to fix it.</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EF40D2" w:rsidRDefault="00EF40D2"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CompleteAssessmentTest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Initiated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EF40D2" w:rsidP="0038340E">
            <w:r>
              <w:t>The User has successfully logged in to their account within Self Start and have an active rehabilitation plan with assessment tests.</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EF40D2" w:rsidP="0038340E">
            <w:r>
              <w:t>1. The User navigates to the treatment plan page and selects the complete assessment test option.</w:t>
            </w:r>
          </w:p>
          <w:p w:rsidR="00EF40D2" w:rsidRDefault="00EF40D2" w:rsidP="00EF40D2">
            <w:pPr>
              <w:ind w:left="720"/>
            </w:pPr>
            <w:r>
              <w:t>2. The system brings up all User’s relevant assessment tests</w:t>
            </w:r>
            <w:r w:rsidR="00072A1B">
              <w:t xml:space="preserve"> assigned to them from a treatment plan.</w:t>
            </w:r>
          </w:p>
          <w:p w:rsidR="00072A1B" w:rsidRDefault="00072A1B" w:rsidP="00072A1B">
            <w:r>
              <w:t>3. The User now fills out the Assessment Test.</w:t>
            </w:r>
          </w:p>
          <w:p w:rsidR="00072A1B" w:rsidRDefault="00072A1B" w:rsidP="00072A1B">
            <w:pPr>
              <w:ind w:left="720"/>
            </w:pPr>
            <w:r>
              <w:t>4. The system updates the related assessment rubrics and updates the progress by the User within the treatment plan</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072A1B" w:rsidP="0038340E">
            <w:r>
              <w:t>The system updates the filled-out assessment tests within the database for the User’s Physiotherapist to see.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072A1B" w:rsidRDefault="00072A1B"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MakePayment</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Initiated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072A1B" w:rsidP="0038340E">
            <w:r>
              <w:t>The User has successfully logged in to Self Start and outgoing payment to be made.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072A1B" w:rsidP="0038340E">
            <w:r>
              <w:t>1. The User selects the make payment button.</w:t>
            </w:r>
          </w:p>
          <w:p w:rsidR="00072A1B" w:rsidRDefault="00072A1B" w:rsidP="00072A1B">
            <w:pPr>
              <w:ind w:left="720"/>
            </w:pPr>
            <w:r>
              <w:t>2. Based on their past requests (ie. Booking an initial or supplementary appointment) the system displays the required payment amount. A form is also provided for to enter their payment information.</w:t>
            </w:r>
          </w:p>
          <w:p w:rsidR="00072A1B" w:rsidRDefault="00072A1B" w:rsidP="00072A1B">
            <w:r>
              <w:t>3. The User enters their payment information and clicks the submit button.</w:t>
            </w:r>
          </w:p>
          <w:p w:rsidR="00072A1B" w:rsidRDefault="00072A1B" w:rsidP="00072A1B">
            <w:pPr>
              <w:ind w:left="720"/>
            </w:pPr>
            <w:r>
              <w:t xml:space="preserve">4. </w:t>
            </w:r>
            <w:r w:rsidR="00A234F5">
              <w:t>The system processes the payment, checking to see if the information provided is valid and responds accordingly.</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A234F5" w:rsidP="0038340E">
            <w:r>
              <w:t>The User has entered valid information and the system displays that the payment was successfully processed OR the User has entered incorrect information and the system prompts the User to enter correct their information.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Default="00A234F5" w:rsidP="0038340E">
            <w:r>
              <w:t>The system must use HTTPS to ensure that the payment request sent to the system is secure.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ManageAppointments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Initiated by User. Participated in by Physiotherapist.</w:t>
            </w:r>
          </w:p>
        </w:tc>
      </w:tr>
      <w:tr w:rsidR="00800491" w:rsidTr="0038340E">
        <w:tc>
          <w:tcPr>
            <w:tcW w:w="2093" w:type="dxa"/>
          </w:tcPr>
          <w:p w:rsidR="00800491" w:rsidRPr="003476F1" w:rsidRDefault="00800491" w:rsidP="0038340E">
            <w:pPr>
              <w:rPr>
                <w:b/>
              </w:rPr>
            </w:pPr>
            <w:r>
              <w:rPr>
                <w:b/>
              </w:rPr>
              <w:t>Entry condition</w:t>
            </w:r>
          </w:p>
        </w:tc>
        <w:tc>
          <w:tcPr>
            <w:tcW w:w="7483" w:type="dxa"/>
          </w:tcPr>
          <w:p w:rsidR="00800491" w:rsidRDefault="00A234F5" w:rsidP="0038340E">
            <w:r>
              <w:t>The User has accessed the Self Start website.</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A234F5" w:rsidP="0038340E">
            <w:r>
              <w:t>1. The User selects the manage appointments button.</w:t>
            </w:r>
          </w:p>
          <w:p w:rsidR="00A234F5" w:rsidRDefault="00A234F5" w:rsidP="00A234F5">
            <w:pPr>
              <w:ind w:left="720"/>
            </w:pPr>
            <w:r>
              <w:t xml:space="preserve">2. The system checks if the User has already logged in. If they have not </w:t>
            </w:r>
            <w:r w:rsidR="00F65F13">
              <w:t>they are taken to the initial appointment page where they can request an initial appointment or fill out an injury form. Otherwise, the User is logged in and is shown the book follow-up appointment screen.</w:t>
            </w:r>
          </w:p>
          <w:p w:rsidR="00F65F13" w:rsidRDefault="00F65F13" w:rsidP="00F65F13">
            <w:r>
              <w:t>3. The logged in User can either request a supplementary appointment, and/or cancel future appointments they have already booked as they choose.</w:t>
            </w:r>
          </w:p>
          <w:p w:rsidR="00F65F13" w:rsidRDefault="00F65F13" w:rsidP="00F65F13">
            <w:pPr>
              <w:ind w:left="720"/>
            </w:pPr>
            <w:r>
              <w:lastRenderedPageBreak/>
              <w:t>4. The system acknowledges these changes made and displays a confirmation message to the User if their requests were successfully completed.</w:t>
            </w:r>
          </w:p>
        </w:tc>
      </w:tr>
      <w:tr w:rsidR="00800491" w:rsidTr="0038340E">
        <w:tc>
          <w:tcPr>
            <w:tcW w:w="2093" w:type="dxa"/>
          </w:tcPr>
          <w:p w:rsidR="00800491" w:rsidRPr="003476F1" w:rsidRDefault="00800491" w:rsidP="0038340E">
            <w:pPr>
              <w:rPr>
                <w:b/>
              </w:rPr>
            </w:pPr>
            <w:r>
              <w:rPr>
                <w:b/>
              </w:rPr>
              <w:lastRenderedPageBreak/>
              <w:t>Exit condition</w:t>
            </w:r>
          </w:p>
        </w:tc>
        <w:tc>
          <w:tcPr>
            <w:tcW w:w="7483" w:type="dxa"/>
          </w:tcPr>
          <w:p w:rsidR="00800491" w:rsidRDefault="00F65F13" w:rsidP="0038340E">
            <w:r>
              <w:t>The system displays a confirmation message to the User that their requests were successful and have been saved. The system saves these changes to the database.</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F65F13" w:rsidRDefault="00F65F13" w:rsidP="0038340E">
            <w:pPr>
              <w:rPr>
                <w:b/>
              </w:rPr>
            </w:pPr>
            <w:r>
              <w:rPr>
                <w:b/>
              </w:rPr>
              <w:t>None</w:t>
            </w:r>
          </w:p>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38340E">
        <w:tc>
          <w:tcPr>
            <w:tcW w:w="2093" w:type="dxa"/>
          </w:tcPr>
          <w:p w:rsidR="00800491" w:rsidRPr="003476F1" w:rsidRDefault="00800491" w:rsidP="0038340E">
            <w:pPr>
              <w:rPr>
                <w:b/>
              </w:rPr>
            </w:pPr>
            <w:r>
              <w:rPr>
                <w:b/>
              </w:rPr>
              <w:t>Use case name</w:t>
            </w:r>
          </w:p>
        </w:tc>
        <w:tc>
          <w:tcPr>
            <w:tcW w:w="7483" w:type="dxa"/>
          </w:tcPr>
          <w:p w:rsidR="00800491" w:rsidRPr="00800491" w:rsidRDefault="00203A77" w:rsidP="0038340E">
            <w:r>
              <w:t>View/PerformTreatmentPlans</w:t>
            </w:r>
          </w:p>
        </w:tc>
      </w:tr>
      <w:tr w:rsidR="00800491" w:rsidTr="0038340E">
        <w:tc>
          <w:tcPr>
            <w:tcW w:w="2093" w:type="dxa"/>
          </w:tcPr>
          <w:p w:rsidR="00800491" w:rsidRPr="003476F1" w:rsidRDefault="00800491" w:rsidP="0038340E">
            <w:pPr>
              <w:rPr>
                <w:b/>
              </w:rPr>
            </w:pPr>
            <w:r>
              <w:rPr>
                <w:b/>
              </w:rPr>
              <w:t>Participating actors</w:t>
            </w:r>
          </w:p>
        </w:tc>
        <w:tc>
          <w:tcPr>
            <w:tcW w:w="7483" w:type="dxa"/>
          </w:tcPr>
          <w:p w:rsidR="00800491" w:rsidRDefault="00203A77" w:rsidP="0038340E">
            <w:r>
              <w:t>Initiated by User.</w:t>
            </w:r>
          </w:p>
        </w:tc>
      </w:tr>
      <w:tr w:rsidR="00800491" w:rsidTr="0038340E">
        <w:tc>
          <w:tcPr>
            <w:tcW w:w="2093" w:type="dxa"/>
          </w:tcPr>
          <w:p w:rsidR="00800491" w:rsidRPr="003476F1" w:rsidRDefault="00800491" w:rsidP="0038340E">
            <w:pPr>
              <w:rPr>
                <w:b/>
              </w:rPr>
            </w:pPr>
            <w:r>
              <w:rPr>
                <w:b/>
              </w:rPr>
              <w:t>Entry condition</w:t>
            </w:r>
          </w:p>
        </w:tc>
        <w:tc>
          <w:tcPr>
            <w:tcW w:w="7483" w:type="dxa"/>
          </w:tcPr>
          <w:p w:rsidR="00BC7D00" w:rsidRDefault="00BC7D00" w:rsidP="0038340E">
            <w:r>
              <w:t>The User has successfully logged in and has a treatment plan assigned to them.</w:t>
            </w:r>
          </w:p>
        </w:tc>
      </w:tr>
      <w:tr w:rsidR="00800491" w:rsidTr="0038340E">
        <w:tc>
          <w:tcPr>
            <w:tcW w:w="2093" w:type="dxa"/>
          </w:tcPr>
          <w:p w:rsidR="00800491" w:rsidRPr="003476F1" w:rsidRDefault="00800491" w:rsidP="0038340E">
            <w:pPr>
              <w:rPr>
                <w:b/>
              </w:rPr>
            </w:pPr>
            <w:r>
              <w:rPr>
                <w:b/>
              </w:rPr>
              <w:t>Flow of events</w:t>
            </w:r>
          </w:p>
        </w:tc>
        <w:tc>
          <w:tcPr>
            <w:tcW w:w="7483" w:type="dxa"/>
          </w:tcPr>
          <w:p w:rsidR="00800491" w:rsidRDefault="00BC7D00" w:rsidP="0038340E">
            <w:r>
              <w:t>1. The User navigates to their treatment plan page.</w:t>
            </w:r>
          </w:p>
          <w:p w:rsidR="00BC7D00" w:rsidRDefault="00BC7D00" w:rsidP="00BC7D00">
            <w:pPr>
              <w:ind w:left="720"/>
            </w:pPr>
            <w:r>
              <w:t>2. The system responds by displaying their treatment plan history and current status.</w:t>
            </w:r>
          </w:p>
          <w:p w:rsidR="00BC7D00" w:rsidRDefault="00BC7D00" w:rsidP="00BC7D00">
            <w:r>
              <w:t>3. The User chooses to either view their progression through their treatment plan, view their current treatment plan or proceed with the next steps of their treatment plan(ie complete an assessment test)</w:t>
            </w:r>
          </w:p>
          <w:p w:rsidR="00BC7D00" w:rsidRDefault="00BC7D00" w:rsidP="00BC7D00">
            <w:pPr>
              <w:ind w:left="720"/>
            </w:pPr>
            <w:r>
              <w:t>4. The system acknowledges the User’s request and displays the appropriate page.</w:t>
            </w:r>
          </w:p>
        </w:tc>
      </w:tr>
      <w:tr w:rsidR="00800491" w:rsidTr="0038340E">
        <w:tc>
          <w:tcPr>
            <w:tcW w:w="2093" w:type="dxa"/>
          </w:tcPr>
          <w:p w:rsidR="00800491" w:rsidRPr="003476F1" w:rsidRDefault="00800491" w:rsidP="0038340E">
            <w:pPr>
              <w:rPr>
                <w:b/>
              </w:rPr>
            </w:pPr>
            <w:r>
              <w:rPr>
                <w:b/>
              </w:rPr>
              <w:t>Exit condition</w:t>
            </w:r>
          </w:p>
        </w:tc>
        <w:tc>
          <w:tcPr>
            <w:tcW w:w="7483" w:type="dxa"/>
          </w:tcPr>
          <w:p w:rsidR="00800491" w:rsidRDefault="00BC7D00" w:rsidP="0038340E">
            <w:r>
              <w:t>The system has successfully fulfilled the User’s request and the User is displayed the correct screen.</w:t>
            </w:r>
          </w:p>
        </w:tc>
      </w:tr>
      <w:tr w:rsidR="00800491" w:rsidTr="0038340E">
        <w:tc>
          <w:tcPr>
            <w:tcW w:w="2093" w:type="dxa"/>
          </w:tcPr>
          <w:p w:rsidR="00800491" w:rsidRPr="003476F1" w:rsidRDefault="00800491" w:rsidP="0038340E">
            <w:pPr>
              <w:rPr>
                <w:b/>
              </w:rPr>
            </w:pPr>
            <w:r>
              <w:rPr>
                <w:b/>
              </w:rPr>
              <w:t>Quality requirement</w:t>
            </w:r>
          </w:p>
        </w:tc>
        <w:tc>
          <w:tcPr>
            <w:tcW w:w="7483" w:type="dxa"/>
          </w:tcPr>
          <w:p w:rsidR="00800491" w:rsidRPr="00BC7D00" w:rsidRDefault="00BC7D00" w:rsidP="0038340E">
            <w:pPr>
              <w:rPr>
                <w:b/>
              </w:rPr>
            </w:pPr>
            <w:r>
              <w:rPr>
                <w:b/>
              </w:rPr>
              <w:t>None</w:t>
            </w:r>
          </w:p>
        </w:tc>
      </w:tr>
    </w:tbl>
    <w:p w:rsidR="00800491" w:rsidRDefault="00800491" w:rsidP="003476F1"/>
    <w:p w:rsidR="00800491" w:rsidRPr="003476F1" w:rsidRDefault="00800491" w:rsidP="003476F1"/>
    <w:p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w:t>
      </w:r>
      <w:r w:rsidR="00742802">
        <w:t xml:space="preserve"> have documented use cases in a</w:t>
      </w:r>
      <w:r>
        <w:t xml:space="preserve"> separate document, cross reference to all applicable external use-case specifications in this section.  Make sure that each requirement is clearly labeled.]</w:t>
      </w:r>
    </w:p>
    <w:p w:rsidR="00655335" w:rsidRDefault="00655335">
      <w:pPr>
        <w:pStyle w:val="Heading2"/>
      </w:pPr>
      <w:bookmarkStart w:id="27" w:name="_Toc456660582"/>
      <w:bookmarkStart w:id="28" w:name="_Toc457262454"/>
      <w:bookmarkStart w:id="29" w:name="_Toc465558706"/>
      <w:r>
        <w:t>Functionality</w:t>
      </w:r>
      <w:bookmarkEnd w:id="27"/>
      <w:bookmarkEnd w:id="28"/>
      <w:bookmarkEnd w:id="29"/>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rsidR="00655335" w:rsidRDefault="00655335">
      <w:pPr>
        <w:pStyle w:val="InfoBlue"/>
      </w:pPr>
      <w:r>
        <w:t>[The requirement description.]</w:t>
      </w:r>
    </w:p>
    <w:p w:rsidR="00655335" w:rsidRDefault="00655335">
      <w:pPr>
        <w:pStyle w:val="Heading2"/>
      </w:pPr>
      <w:bookmarkStart w:id="33" w:name="_Toc456660584"/>
      <w:bookmarkStart w:id="34" w:name="_Toc457262456"/>
      <w:bookmarkStart w:id="35" w:name="_Toc465558708"/>
      <w:r>
        <w:t>Usability</w:t>
      </w:r>
      <w:bookmarkEnd w:id="33"/>
      <w:bookmarkEnd w:id="34"/>
      <w:bookmarkEnd w:id="35"/>
      <w:r>
        <w:t xml:space="preserve"> </w:t>
      </w:r>
    </w:p>
    <w:p w:rsidR="00655335" w:rsidRDefault="00655335">
      <w:pPr>
        <w:pStyle w:val="InfoBlue"/>
      </w:pPr>
      <w:r>
        <w:t>[This section should include all of those requirements that affect usability. Examples:</w:t>
      </w:r>
    </w:p>
    <w:p w:rsidR="00655335" w:rsidRDefault="00655335">
      <w:pPr>
        <w:pStyle w:val="InfoBlue"/>
        <w:numPr>
          <w:ilvl w:val="0"/>
          <w:numId w:val="2"/>
        </w:numPr>
        <w:tabs>
          <w:tab w:val="left" w:pos="1080"/>
        </w:tabs>
      </w:pPr>
      <w:r>
        <w:t>Specify the required training time for a normal users and power users to become productive at particular operations.</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6" w:name="_Toc456660585"/>
      <w:bookmarkStart w:id="37" w:name="_Toc457262457"/>
      <w:bookmarkStart w:id="38" w:name="_Toc465558709"/>
      <w:r>
        <w:lastRenderedPageBreak/>
        <w:t>&lt;Usability Requirement One&gt;</w:t>
      </w:r>
      <w:bookmarkEnd w:id="36"/>
      <w:bookmarkEnd w:id="37"/>
      <w:bookmarkEnd w:id="38"/>
    </w:p>
    <w:p w:rsidR="00655335" w:rsidRDefault="00655335">
      <w:pPr>
        <w:pStyle w:val="InfoBlue"/>
      </w:pPr>
      <w:r>
        <w:t>The requirement description.</w:t>
      </w:r>
    </w:p>
    <w:p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Availability – specify % of time available ( xx.xx%),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Mean Time To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2" w:name="_Toc456660587"/>
      <w:bookmarkStart w:id="43" w:name="_Toc457262459"/>
      <w:r>
        <w:rPr>
          <w:i/>
        </w:rPr>
        <w:t>&lt;Reliability Requirement One</w:t>
      </w:r>
      <w:r>
        <w:t>&gt;</w:t>
      </w:r>
      <w:bookmarkEnd w:id="42"/>
      <w:bookmarkEnd w:id="43"/>
    </w:p>
    <w:p w:rsidR="00655335" w:rsidRDefault="00655335">
      <w:pPr>
        <w:pStyle w:val="InfoBlue"/>
      </w:pPr>
      <w:r>
        <w:t>[The requirement description.]</w:t>
      </w:r>
    </w:p>
    <w:p w:rsidR="00655335" w:rsidRDefault="00655335">
      <w:pPr>
        <w:pStyle w:val="Heading2"/>
      </w:pPr>
      <w:bookmarkStart w:id="44" w:name="_Toc456660588"/>
      <w:bookmarkStart w:id="45" w:name="_Toc457262460"/>
      <w:bookmarkStart w:id="46" w:name="_Toc465558711"/>
      <w:r>
        <w:t>Performance</w:t>
      </w:r>
      <w:bookmarkEnd w:id="44"/>
      <w:bookmarkEnd w:id="45"/>
      <w:bookmarkEnd w:id="46"/>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rsidR="00655335" w:rsidRDefault="00655335">
      <w:pPr>
        <w:pStyle w:val="InfoBlue"/>
      </w:pPr>
      <w:r>
        <w:t>[The requirement description.]</w:t>
      </w:r>
    </w:p>
    <w:p w:rsidR="00655335" w:rsidRDefault="00655335">
      <w:pPr>
        <w:pStyle w:val="Heading2"/>
      </w:pPr>
      <w:bookmarkStart w:id="50" w:name="_Toc456660590"/>
      <w:bookmarkStart w:id="51" w:name="_Toc457262462"/>
      <w:bookmarkStart w:id="52" w:name="_Toc465558713"/>
      <w:r>
        <w:t>Supportability</w:t>
      </w:r>
      <w:bookmarkEnd w:id="50"/>
      <w:bookmarkEnd w:id="51"/>
      <w:bookmarkEnd w:id="52"/>
    </w:p>
    <w:p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rsidR="00655335" w:rsidRDefault="00655335">
      <w:pPr>
        <w:pStyle w:val="InfoBlue"/>
      </w:pPr>
      <w:r>
        <w:t>[The requirement description.]</w:t>
      </w:r>
    </w:p>
    <w:p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59" w:name="_Toc456660593"/>
      <w:bookmarkStart w:id="60" w:name="_Toc457262465"/>
      <w:bookmarkStart w:id="61" w:name="_Toc465558716"/>
      <w:r>
        <w:lastRenderedPageBreak/>
        <w:t>&lt;Design Constraint One&gt;</w:t>
      </w:r>
      <w:bookmarkEnd w:id="59"/>
      <w:bookmarkEnd w:id="60"/>
      <w:bookmarkEnd w:id="61"/>
    </w:p>
    <w:p w:rsidR="00655335" w:rsidRDefault="00655335">
      <w:pPr>
        <w:pStyle w:val="InfoBlue"/>
      </w:pPr>
      <w:r>
        <w:t>[The requirement description.]</w:t>
      </w:r>
    </w:p>
    <w:p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rsidR="00655335" w:rsidRDefault="00655335">
      <w:pPr>
        <w:pStyle w:val="InfoBlue"/>
      </w:pPr>
      <w:r>
        <w:t>[Describes the requirements, if any, for on-line user documentation, help systems, help about notices, etc.]</w:t>
      </w:r>
    </w:p>
    <w:p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rsidR="00655335" w:rsidRDefault="00655335">
      <w:pPr>
        <w:pStyle w:val="Heading2"/>
      </w:pPr>
      <w:bookmarkStart w:id="68" w:name="_Toc456660596"/>
      <w:bookmarkStart w:id="69" w:name="_Toc457262468"/>
      <w:bookmarkStart w:id="70" w:name="_Toc465558719"/>
      <w:r>
        <w:t>Interfaces</w:t>
      </w:r>
      <w:bookmarkEnd w:id="68"/>
      <w:bookmarkEnd w:id="69"/>
      <w:bookmarkEnd w:id="70"/>
    </w:p>
    <w:p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rsidR="00655335" w:rsidRDefault="00655335">
      <w:pPr>
        <w:pStyle w:val="Heading3"/>
      </w:pPr>
      <w:bookmarkStart w:id="71" w:name="_Toc456660597"/>
      <w:bookmarkStart w:id="72" w:name="_Toc457262469"/>
      <w:bookmarkStart w:id="73" w:name="_Toc465558720"/>
      <w:r>
        <w:t>User Interfaces</w:t>
      </w:r>
      <w:bookmarkEnd w:id="71"/>
      <w:bookmarkEnd w:id="72"/>
      <w:bookmarkEnd w:id="73"/>
    </w:p>
    <w:p w:rsidR="00655335" w:rsidRDefault="00655335">
      <w:pPr>
        <w:pStyle w:val="InfoBlue"/>
      </w:pPr>
      <w:r>
        <w:t>[Describe the user interfaces that are to be implemented by the software.]</w:t>
      </w:r>
    </w:p>
    <w:p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rsidR="00655335" w:rsidRDefault="00655335">
      <w:pPr>
        <w:pStyle w:val="InfoBlue"/>
      </w:pPr>
      <w:r>
        <w:t>[This section defines any hardware interfaces that are to be supported by the software, including logical structure, physical addresses, expected behavior, etc.]</w:t>
      </w:r>
    </w:p>
    <w:p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rsidR="00655335" w:rsidRDefault="00655335">
      <w:pPr>
        <w:pStyle w:val="InfoBlue"/>
      </w:pPr>
      <w:r>
        <w:t>[Describe any communications interfaces to other systems or devices such as local area networks, remote serial devices, etc.]</w:t>
      </w:r>
    </w:p>
    <w:p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rsidR="00655335" w:rsidRDefault="00655335">
      <w:pPr>
        <w:pStyle w:val="InfoBlue"/>
      </w:pPr>
      <w:r>
        <w:t>[Defines any licensing enforcement requirements or other usage restriction requirements that are to be exhibited by the software.]</w:t>
      </w: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655335" w:rsidRDefault="00655335">
      <w:pPr>
        <w:pStyle w:val="InfoBlue"/>
      </w:pPr>
      <w:r>
        <w:t>[This section describes any necessary legal disclaimers, warranties, copyright notices, patent notice, word mark, trademark, or logo compliance issues for the software.]</w:t>
      </w: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97D" w:rsidRDefault="0068197D">
      <w:pPr>
        <w:spacing w:line="240" w:lineRule="auto"/>
      </w:pPr>
      <w:r>
        <w:separator/>
      </w:r>
    </w:p>
  </w:endnote>
  <w:endnote w:type="continuationSeparator" w:id="0">
    <w:p w:rsidR="0068197D" w:rsidRDefault="00681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4BA7">
      <w:tc>
        <w:tcPr>
          <w:tcW w:w="3162" w:type="dxa"/>
          <w:tcBorders>
            <w:top w:val="nil"/>
            <w:left w:val="nil"/>
            <w:bottom w:val="nil"/>
            <w:right w:val="nil"/>
          </w:tcBorders>
        </w:tcPr>
        <w:p w:rsidR="001F4BA7" w:rsidRDefault="001F4BA7">
          <w:pPr>
            <w:ind w:right="360"/>
          </w:pPr>
          <w:r>
            <w:rPr>
              <w:i/>
            </w:rPr>
            <w:t>Confidential</w:t>
          </w:r>
        </w:p>
      </w:tc>
      <w:tc>
        <w:tcPr>
          <w:tcW w:w="3162" w:type="dxa"/>
          <w:tcBorders>
            <w:top w:val="nil"/>
            <w:left w:val="nil"/>
            <w:bottom w:val="nil"/>
            <w:right w:val="nil"/>
          </w:tcBorders>
        </w:tcPr>
        <w:p w:rsidR="001F4BA7" w:rsidRDefault="001F4BA7" w:rsidP="00141B66">
          <w:pPr>
            <w:jc w:val="center"/>
          </w:pPr>
          <w:r>
            <w:sym w:font="Symbol" w:char="F0D3"/>
          </w:r>
          <w:r>
            <w:rPr>
              <w:i/>
              <w:iCs/>
            </w:rPr>
            <w:t>Loop Solutions Inc</w:t>
          </w:r>
          <w:r>
            <w:t>, 2017</w:t>
          </w:r>
        </w:p>
      </w:tc>
      <w:tc>
        <w:tcPr>
          <w:tcW w:w="3162" w:type="dxa"/>
          <w:tcBorders>
            <w:top w:val="nil"/>
            <w:left w:val="nil"/>
            <w:bottom w:val="nil"/>
            <w:right w:val="nil"/>
          </w:tcBorders>
        </w:tcPr>
        <w:p w:rsidR="001F4BA7" w:rsidRDefault="001F4B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C07F6">
            <w:rPr>
              <w:rStyle w:val="PageNumber"/>
              <w:noProof/>
            </w:rPr>
            <w:t>4</w:t>
          </w:r>
          <w:r>
            <w:rPr>
              <w:rStyle w:val="PageNumber"/>
            </w:rPr>
            <w:fldChar w:fldCharType="end"/>
          </w:r>
        </w:p>
      </w:tc>
    </w:tr>
  </w:tbl>
  <w:p w:rsidR="001F4BA7" w:rsidRDefault="001F4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97D" w:rsidRDefault="0068197D">
      <w:pPr>
        <w:spacing w:line="240" w:lineRule="auto"/>
      </w:pPr>
      <w:r>
        <w:separator/>
      </w:r>
    </w:p>
  </w:footnote>
  <w:footnote w:type="continuationSeparator" w:id="0">
    <w:p w:rsidR="0068197D" w:rsidRDefault="006819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BA7" w:rsidRDefault="001F4BA7">
    <w:pPr>
      <w:rPr>
        <w:sz w:val="24"/>
      </w:rPr>
    </w:pPr>
  </w:p>
  <w:p w:rsidR="001F4BA7" w:rsidRDefault="001F4BA7">
    <w:pPr>
      <w:pBdr>
        <w:top w:val="single" w:sz="6" w:space="1" w:color="auto"/>
      </w:pBdr>
      <w:rPr>
        <w:sz w:val="24"/>
      </w:rPr>
    </w:pPr>
  </w:p>
  <w:p w:rsidR="001F4BA7" w:rsidRDefault="001F4BA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rsidR="001F4BA7" w:rsidRDefault="001F4BA7">
    <w:pPr>
      <w:pBdr>
        <w:bottom w:val="single" w:sz="6" w:space="1" w:color="auto"/>
      </w:pBdr>
      <w:jc w:val="right"/>
      <w:rPr>
        <w:sz w:val="24"/>
      </w:rPr>
    </w:pPr>
  </w:p>
  <w:p w:rsidR="001F4BA7" w:rsidRDefault="001F4B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F4BA7">
      <w:tc>
        <w:tcPr>
          <w:tcW w:w="6379" w:type="dxa"/>
        </w:tcPr>
        <w:p w:rsidR="001F4BA7" w:rsidRPr="00094F27" w:rsidRDefault="001F4BA7">
          <w:r>
            <w:t>Self Start System</w:t>
          </w:r>
        </w:p>
      </w:tc>
      <w:tc>
        <w:tcPr>
          <w:tcW w:w="3179" w:type="dxa"/>
        </w:tcPr>
        <w:p w:rsidR="001F4BA7" w:rsidRDefault="001F4BA7">
          <w:pPr>
            <w:tabs>
              <w:tab w:val="left" w:pos="1135"/>
            </w:tabs>
            <w:spacing w:before="40"/>
            <w:ind w:right="68"/>
          </w:pPr>
          <w:r>
            <w:t xml:space="preserve">  Version:           &lt;1.2&gt;</w:t>
          </w:r>
        </w:p>
      </w:tc>
    </w:tr>
    <w:tr w:rsidR="001F4BA7">
      <w:tc>
        <w:tcPr>
          <w:tcW w:w="6379" w:type="dxa"/>
        </w:tcPr>
        <w:p w:rsidR="001F4BA7" w:rsidRDefault="001F4BA7">
          <w:fldSimple w:instr=" TITLE  \* MERGEFORMAT ">
            <w:r>
              <w:t>Modern Software Requirements Specification</w:t>
            </w:r>
          </w:fldSimple>
        </w:p>
      </w:tc>
      <w:tc>
        <w:tcPr>
          <w:tcW w:w="3179" w:type="dxa"/>
        </w:tcPr>
        <w:p w:rsidR="001F4BA7" w:rsidRDefault="001F4BA7">
          <w:r>
            <w:t xml:space="preserve">  Date:  &lt;15/11/2017&gt;</w:t>
          </w:r>
        </w:p>
      </w:tc>
    </w:tr>
    <w:tr w:rsidR="001F4BA7">
      <w:tc>
        <w:tcPr>
          <w:tcW w:w="9558" w:type="dxa"/>
          <w:gridSpan w:val="2"/>
        </w:tcPr>
        <w:p w:rsidR="001F4BA7" w:rsidRDefault="001F4BA7">
          <w:r>
            <w:t>&lt;document identifier&gt;</w:t>
          </w:r>
        </w:p>
      </w:tc>
    </w:tr>
  </w:tbl>
  <w:p w:rsidR="001F4BA7" w:rsidRDefault="001F4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1F7"/>
    <w:rsid w:val="000316D6"/>
    <w:rsid w:val="00053070"/>
    <w:rsid w:val="00061C28"/>
    <w:rsid w:val="00072A1B"/>
    <w:rsid w:val="00094F27"/>
    <w:rsid w:val="000B3839"/>
    <w:rsid w:val="000B45B8"/>
    <w:rsid w:val="00141B66"/>
    <w:rsid w:val="001740B8"/>
    <w:rsid w:val="001D1B49"/>
    <w:rsid w:val="001F4BA7"/>
    <w:rsid w:val="001F519C"/>
    <w:rsid w:val="00203A77"/>
    <w:rsid w:val="002B0E40"/>
    <w:rsid w:val="002C07F6"/>
    <w:rsid w:val="002C3DF6"/>
    <w:rsid w:val="0030251A"/>
    <w:rsid w:val="003476F1"/>
    <w:rsid w:val="0038340E"/>
    <w:rsid w:val="003C64A0"/>
    <w:rsid w:val="0041207A"/>
    <w:rsid w:val="00424FE7"/>
    <w:rsid w:val="0046343E"/>
    <w:rsid w:val="0047617D"/>
    <w:rsid w:val="005123BF"/>
    <w:rsid w:val="005A1383"/>
    <w:rsid w:val="005C13A8"/>
    <w:rsid w:val="00606487"/>
    <w:rsid w:val="00611FFE"/>
    <w:rsid w:val="006210C9"/>
    <w:rsid w:val="00655335"/>
    <w:rsid w:val="0065736A"/>
    <w:rsid w:val="0068197D"/>
    <w:rsid w:val="006B4D12"/>
    <w:rsid w:val="006C11D8"/>
    <w:rsid w:val="006D30FA"/>
    <w:rsid w:val="00731D7A"/>
    <w:rsid w:val="00742802"/>
    <w:rsid w:val="00766421"/>
    <w:rsid w:val="00773E1E"/>
    <w:rsid w:val="007A493C"/>
    <w:rsid w:val="00800491"/>
    <w:rsid w:val="00813FC0"/>
    <w:rsid w:val="008312ED"/>
    <w:rsid w:val="008320C0"/>
    <w:rsid w:val="008621F7"/>
    <w:rsid w:val="00881B72"/>
    <w:rsid w:val="00887D1E"/>
    <w:rsid w:val="008C5376"/>
    <w:rsid w:val="008E7061"/>
    <w:rsid w:val="00977F8C"/>
    <w:rsid w:val="009C7184"/>
    <w:rsid w:val="00A13856"/>
    <w:rsid w:val="00A234F5"/>
    <w:rsid w:val="00A31975"/>
    <w:rsid w:val="00A52234"/>
    <w:rsid w:val="00A65EBC"/>
    <w:rsid w:val="00A85F91"/>
    <w:rsid w:val="00B0589B"/>
    <w:rsid w:val="00BC7D00"/>
    <w:rsid w:val="00C04A82"/>
    <w:rsid w:val="00CA6466"/>
    <w:rsid w:val="00CF0C66"/>
    <w:rsid w:val="00D45FAA"/>
    <w:rsid w:val="00DB6FBE"/>
    <w:rsid w:val="00E02676"/>
    <w:rsid w:val="00E27012"/>
    <w:rsid w:val="00E94A72"/>
    <w:rsid w:val="00EA494C"/>
    <w:rsid w:val="00EF40D2"/>
    <w:rsid w:val="00F31655"/>
    <w:rsid w:val="00F65F13"/>
    <w:rsid w:val="00F972E1"/>
    <w:rsid w:val="00FB4118"/>
    <w:rsid w:val="00FE1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438D6"/>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17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493</TotalTime>
  <Pages>15</Pages>
  <Words>5068</Words>
  <Characters>28892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33893</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Sam Mallabone</cp:lastModifiedBy>
  <cp:revision>34</cp:revision>
  <cp:lastPrinted>2000-08-16T15:44:00Z</cp:lastPrinted>
  <dcterms:created xsi:type="dcterms:W3CDTF">2012-09-22T02:06:00Z</dcterms:created>
  <dcterms:modified xsi:type="dcterms:W3CDTF">2017-11-15T16:48:00Z</dcterms:modified>
</cp:coreProperties>
</file>